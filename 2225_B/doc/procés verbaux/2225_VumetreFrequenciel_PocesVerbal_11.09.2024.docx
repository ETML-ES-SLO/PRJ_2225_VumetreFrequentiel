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719FE" w14:textId="7C21F918"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6E0D5E">
        <w:rPr>
          <w:rFonts w:ascii="Helvetica" w:hAnsi="Helvetica"/>
          <w:color w:val="auto"/>
          <w:sz w:val="32"/>
          <w:szCs w:val="32"/>
        </w:rPr>
        <w:t>11</w:t>
      </w:r>
      <w:r w:rsidR="00521431">
        <w:rPr>
          <w:rFonts w:ascii="Helvetica" w:hAnsi="Helvetica"/>
          <w:color w:val="auto"/>
          <w:sz w:val="32"/>
          <w:szCs w:val="32"/>
        </w:rPr>
        <w:t>.0</w:t>
      </w:r>
      <w:r w:rsidR="006E0D5E">
        <w:rPr>
          <w:rFonts w:ascii="Helvetica" w:hAnsi="Helvetica"/>
          <w:color w:val="auto"/>
          <w:sz w:val="32"/>
          <w:szCs w:val="32"/>
        </w:rPr>
        <w:t>9</w:t>
      </w:r>
      <w:r w:rsidR="00521431">
        <w:rPr>
          <w:rFonts w:ascii="Helvetica" w:hAnsi="Helvetica"/>
          <w:color w:val="auto"/>
          <w:sz w:val="32"/>
          <w:szCs w:val="32"/>
        </w:rPr>
        <w:t>.2024</w:t>
      </w:r>
    </w:p>
    <w:p w14:paraId="42ECE2A4" w14:textId="77777777"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14:paraId="14BF7E5B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115F1532" w14:textId="38CC3B69" w:rsidR="00D45334" w:rsidRPr="00B0029F" w:rsidRDefault="00C1100B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Lo</w:t>
      </w:r>
      <w:r w:rsidR="00917579">
        <w:rPr>
          <w:rFonts w:ascii="Helvetica" w:hAnsi="Helvetica"/>
          <w:sz w:val="22"/>
        </w:rPr>
        <w:t>ï</w:t>
      </w:r>
      <w:r>
        <w:rPr>
          <w:rFonts w:ascii="Helvetica" w:hAnsi="Helvetica"/>
          <w:sz w:val="22"/>
        </w:rPr>
        <w:t xml:space="preserve">c </w:t>
      </w:r>
      <w:r w:rsidR="00521431" w:rsidRPr="00521431">
        <w:rPr>
          <w:rFonts w:ascii="Helvetica" w:hAnsi="Helvetica"/>
          <w:sz w:val="22"/>
        </w:rPr>
        <w:t>David</w:t>
      </w:r>
      <w:r>
        <w:rPr>
          <w:rFonts w:ascii="Helvetica" w:hAnsi="Helvetica"/>
          <w:sz w:val="22"/>
        </w:rPr>
        <w:t xml:space="preserve"> </w:t>
      </w:r>
      <w:r w:rsidR="00D0331C"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 w:rsidRPr="00B0029F">
        <w:rPr>
          <w:rFonts w:ascii="Helvetica" w:hAnsi="Helvetica"/>
          <w:sz w:val="22"/>
        </w:rPr>
        <w:t>(LDD)</w:t>
      </w:r>
    </w:p>
    <w:p w14:paraId="07BCD21E" w14:textId="460173BF" w:rsidR="00F83ED6" w:rsidRPr="00B0029F" w:rsidRDefault="00C1100B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B0029F">
        <w:rPr>
          <w:rFonts w:ascii="Helvetica" w:hAnsi="Helvetica"/>
          <w:sz w:val="22"/>
        </w:rPr>
        <w:t xml:space="preserve">Philippe </w:t>
      </w:r>
      <w:r w:rsidR="00521431" w:rsidRPr="00B0029F">
        <w:rPr>
          <w:rFonts w:ascii="Helvetica" w:hAnsi="Helvetica"/>
          <w:sz w:val="22"/>
        </w:rPr>
        <w:t>Bovey</w:t>
      </w:r>
      <w:r w:rsidRPr="00B0029F">
        <w:rPr>
          <w:rFonts w:ascii="Helvetica" w:hAnsi="Helvetica"/>
          <w:sz w:val="22"/>
        </w:rPr>
        <w:tab/>
        <w:t>(PBY)</w:t>
      </w:r>
    </w:p>
    <w:p w14:paraId="71D59027" w14:textId="77777777" w:rsidR="007060FD" w:rsidRPr="00BD2325" w:rsidRDefault="007060FD" w:rsidP="007060FD">
      <w:pPr>
        <w:jc w:val="left"/>
        <w:rPr>
          <w:rFonts w:ascii="Helvetica" w:hAnsi="Helvetica"/>
        </w:rPr>
      </w:pPr>
    </w:p>
    <w:p w14:paraId="04546F83" w14:textId="6779124F" w:rsidR="00521431" w:rsidRPr="002B6F69" w:rsidRDefault="002123C8" w:rsidP="002B6F69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>État</w:t>
      </w:r>
      <w:r w:rsidR="00EF6E52" w:rsidRPr="00521431">
        <w:rPr>
          <w:rFonts w:ascii="Helvetica" w:hAnsi="Helvetica"/>
          <w:color w:val="auto"/>
        </w:rPr>
        <w:t xml:space="preserve"> </w:t>
      </w:r>
      <w:r w:rsidR="00D45334" w:rsidRPr="00521431">
        <w:rPr>
          <w:rFonts w:ascii="Helvetica" w:hAnsi="Helvetica"/>
          <w:color w:val="auto"/>
        </w:rPr>
        <w:t>des lieux</w:t>
      </w:r>
    </w:p>
    <w:p w14:paraId="425C1EBF" w14:textId="2C34495C" w:rsidR="00EF6E52" w:rsidRDefault="002E6106" w:rsidP="00596369">
      <w:pPr>
        <w:pStyle w:val="Paragraphedeliste"/>
        <w:numPr>
          <w:ilvl w:val="0"/>
          <w:numId w:val="7"/>
        </w:numPr>
        <w:jc w:val="left"/>
        <w:rPr>
          <w:rFonts w:ascii="Helvetica" w:hAnsi="Helvetica"/>
        </w:rPr>
      </w:pPr>
      <w:r>
        <w:rPr>
          <w:rFonts w:ascii="Helvetica" w:hAnsi="Helvetica"/>
        </w:rPr>
        <w:t>Test de la carte</w:t>
      </w:r>
    </w:p>
    <w:p w14:paraId="73E574B7" w14:textId="1EC8B641" w:rsidR="00596369" w:rsidRDefault="00C2697D" w:rsidP="00596369">
      <w:pPr>
        <w:pStyle w:val="Paragraphedeliste"/>
        <w:numPr>
          <w:ilvl w:val="1"/>
          <w:numId w:val="7"/>
        </w:numPr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Alimentation testée </w:t>
      </w:r>
      <w:r w:rsidRPr="00C2697D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OK</w:t>
      </w:r>
    </w:p>
    <w:p w14:paraId="7B75A7BA" w14:textId="77777777" w:rsidR="004D3F9F" w:rsidRDefault="004D3F9F" w:rsidP="00596369">
      <w:pPr>
        <w:pStyle w:val="Paragraphedeliste"/>
        <w:numPr>
          <w:ilvl w:val="1"/>
          <w:numId w:val="7"/>
        </w:numPr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Microcontrôleur </w:t>
      </w:r>
      <w:r w:rsidRPr="004D3F9F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OK</w:t>
      </w:r>
    </w:p>
    <w:p w14:paraId="232D63CE" w14:textId="77777777" w:rsidR="004D3F9F" w:rsidRDefault="004D3F9F" w:rsidP="00596369">
      <w:pPr>
        <w:pStyle w:val="Paragraphedeliste"/>
        <w:numPr>
          <w:ilvl w:val="1"/>
          <w:numId w:val="7"/>
        </w:numPr>
        <w:jc w:val="left"/>
        <w:rPr>
          <w:rFonts w:ascii="Helvetica" w:hAnsi="Helvetica"/>
        </w:rPr>
      </w:pPr>
      <w:proofErr w:type="spellStart"/>
      <w:r>
        <w:rPr>
          <w:rFonts w:ascii="Helvetica" w:hAnsi="Helvetica"/>
        </w:rPr>
        <w:t>LEDs</w:t>
      </w:r>
      <w:proofErr w:type="spellEnd"/>
      <w:r>
        <w:rPr>
          <w:rFonts w:ascii="Helvetica" w:hAnsi="Helvetica"/>
        </w:rPr>
        <w:t xml:space="preserve"> </w:t>
      </w:r>
      <w:r w:rsidRPr="004D3F9F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OK</w:t>
      </w:r>
    </w:p>
    <w:p w14:paraId="1C5D3BD5" w14:textId="77777777" w:rsidR="00D77E1A" w:rsidRDefault="004D3F9F" w:rsidP="00104C67">
      <w:pPr>
        <w:pStyle w:val="Paragraphedeliste"/>
        <w:numPr>
          <w:ilvl w:val="1"/>
          <w:numId w:val="7"/>
        </w:numPr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ADC-DAC </w:t>
      </w:r>
      <w:r w:rsidRPr="004D3F9F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OK</w:t>
      </w:r>
    </w:p>
    <w:p w14:paraId="15049683" w14:textId="4E8C1B44" w:rsidR="00C2697D" w:rsidRDefault="00D77E1A" w:rsidP="00D77E1A">
      <w:pPr>
        <w:pStyle w:val="Paragraphedeliste"/>
        <w:numPr>
          <w:ilvl w:val="1"/>
          <w:numId w:val="7"/>
        </w:numPr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FTDI </w:t>
      </w:r>
      <w:r w:rsidRPr="00D77E1A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à tester</w:t>
      </w:r>
    </w:p>
    <w:p w14:paraId="6FFEE561" w14:textId="5266D89B" w:rsidR="00D77E1A" w:rsidRDefault="00D77E1A" w:rsidP="00D77E1A">
      <w:pPr>
        <w:pStyle w:val="Paragraphedeliste"/>
        <w:numPr>
          <w:ilvl w:val="0"/>
          <w:numId w:val="7"/>
        </w:numPr>
        <w:jc w:val="left"/>
        <w:rPr>
          <w:rFonts w:ascii="Helvetica" w:hAnsi="Helvetica"/>
        </w:rPr>
      </w:pPr>
      <w:r>
        <w:rPr>
          <w:rFonts w:ascii="Helvetica" w:hAnsi="Helvetica"/>
        </w:rPr>
        <w:t>Programmation</w:t>
      </w:r>
    </w:p>
    <w:p w14:paraId="4E909E6E" w14:textId="5E6B190E" w:rsidR="00B979FE" w:rsidRDefault="00B979FE" w:rsidP="00B979FE">
      <w:pPr>
        <w:pStyle w:val="Paragraphedeliste"/>
        <w:numPr>
          <w:ilvl w:val="1"/>
          <w:numId w:val="7"/>
        </w:numPr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Fonctionnement de l’ADC </w:t>
      </w:r>
      <w:r w:rsidRPr="00B979FE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OK</w:t>
      </w:r>
    </w:p>
    <w:p w14:paraId="4DAD0560" w14:textId="3BEB86E2" w:rsidR="00B979FE" w:rsidRDefault="00B979FE" w:rsidP="00B979FE">
      <w:pPr>
        <w:pStyle w:val="Paragraphedeliste"/>
        <w:numPr>
          <w:ilvl w:val="1"/>
          <w:numId w:val="7"/>
        </w:numPr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Fonctionnement DAC </w:t>
      </w:r>
      <w:r w:rsidRPr="00B979FE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>OK</w:t>
      </w:r>
    </w:p>
    <w:p w14:paraId="55A2602C" w14:textId="7CB91E19" w:rsidR="00B979FE" w:rsidRDefault="00B979FE" w:rsidP="00B979FE">
      <w:pPr>
        <w:pStyle w:val="Paragraphedeliste"/>
        <w:numPr>
          <w:ilvl w:val="1"/>
          <w:numId w:val="7"/>
        </w:numPr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Gestion </w:t>
      </w:r>
      <w:proofErr w:type="spellStart"/>
      <w:r>
        <w:rPr>
          <w:rFonts w:ascii="Helvetica" w:hAnsi="Helvetica"/>
        </w:rPr>
        <w:t>LEDs</w:t>
      </w:r>
      <w:proofErr w:type="spellEnd"/>
      <w:r>
        <w:rPr>
          <w:rFonts w:ascii="Helvetica" w:hAnsi="Helvetica"/>
        </w:rPr>
        <w:t xml:space="preserve"> </w:t>
      </w:r>
      <w:r w:rsidRPr="00B979FE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OK</w:t>
      </w:r>
    </w:p>
    <w:p w14:paraId="64C48D61" w14:textId="1A15D7C4" w:rsidR="00B979FE" w:rsidRPr="00D77E1A" w:rsidRDefault="00D041DF" w:rsidP="00B979FE">
      <w:pPr>
        <w:pStyle w:val="Paragraphedeliste"/>
        <w:numPr>
          <w:ilvl w:val="1"/>
          <w:numId w:val="7"/>
        </w:numPr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Lecture fréquence et tension </w:t>
      </w:r>
      <w:r w:rsidRPr="00D041DF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A faire</w:t>
      </w:r>
    </w:p>
    <w:p w14:paraId="63146644" w14:textId="77777777" w:rsidR="00EF6E52" w:rsidRPr="0052143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>Problèmes rencontrés</w:t>
      </w:r>
    </w:p>
    <w:p w14:paraId="3B044CE9" w14:textId="093D3194" w:rsidR="00260E8F" w:rsidRDefault="00CB2D38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Algorithme pour mesurer la fréquence</w:t>
      </w:r>
    </w:p>
    <w:p w14:paraId="473E12CB" w14:textId="689B7496" w:rsidR="00250433" w:rsidRPr="00250433" w:rsidRDefault="00C32A4C" w:rsidP="00250433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Comment faire l’algorithme ainsi que </w:t>
      </w:r>
      <w:r w:rsidR="00250433">
        <w:rPr>
          <w:rFonts w:ascii="Helvetica" w:hAnsi="Helvetica"/>
          <w:sz w:val="22"/>
        </w:rPr>
        <w:t>la gestion</w:t>
      </w:r>
      <w:r>
        <w:rPr>
          <w:rFonts w:ascii="Helvetica" w:hAnsi="Helvetica"/>
          <w:sz w:val="22"/>
        </w:rPr>
        <w:t xml:space="preserve"> de l’application principale</w:t>
      </w:r>
    </w:p>
    <w:p w14:paraId="1ACBDACC" w14:textId="15FFCF38" w:rsidR="00EF6E52" w:rsidRPr="0052143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 xml:space="preserve">Solutions </w:t>
      </w:r>
      <w:r w:rsidR="00D45334" w:rsidRPr="00521431">
        <w:rPr>
          <w:rFonts w:ascii="Helvetica" w:hAnsi="Helvetica"/>
          <w:color w:val="auto"/>
        </w:rPr>
        <w:t>proposées</w:t>
      </w:r>
      <w:r w:rsidR="00D0331C">
        <w:rPr>
          <w:rFonts w:ascii="Helvetica" w:hAnsi="Helvetica"/>
          <w:color w:val="auto"/>
        </w:rPr>
        <w:t xml:space="preserve"> </w:t>
      </w:r>
      <w:r w:rsidR="00D0331C" w:rsidRPr="0020068E">
        <w:rPr>
          <w:rFonts w:ascii="Helvetica" w:hAnsi="Helvetica"/>
          <w:color w:val="auto"/>
        </w:rPr>
        <w:t>par LDD</w:t>
      </w:r>
    </w:p>
    <w:p w14:paraId="4296E676" w14:textId="0440546D" w:rsidR="00CA40A2" w:rsidRDefault="009D73D8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Algorithme pour mesurer la fréquence </w:t>
      </w:r>
    </w:p>
    <w:p w14:paraId="33172B9A" w14:textId="254677D4" w:rsidR="00CA40A2" w:rsidRPr="009D73D8" w:rsidRDefault="00F93FC4" w:rsidP="009D73D8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Utiliser un tableau et compter le nombre d’échantillons quand le signal est en position afin d’avoir la fréquence.</w:t>
      </w:r>
      <w:r w:rsidR="008471E9">
        <w:rPr>
          <w:rFonts w:ascii="Helvetica" w:hAnsi="Helvetica"/>
          <w:sz w:val="22"/>
        </w:rPr>
        <w:t xml:space="preserve"> Faire cela pour 1 fréquence puis ajouter les autres fréquences quand cela fonctionnera.</w:t>
      </w:r>
    </w:p>
    <w:p w14:paraId="7F6C36BC" w14:textId="757CCD58" w:rsidR="00D167C5" w:rsidRDefault="00D167C5" w:rsidP="001F657B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4FDE9D55" w14:textId="77777777" w:rsidR="00D167C5" w:rsidRPr="001F657B" w:rsidRDefault="00D167C5" w:rsidP="001F657B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228D4250" w14:textId="5CB7D512" w:rsidR="00EF6E52" w:rsidRPr="00BD2325" w:rsidRDefault="00A33826" w:rsidP="0054350B">
      <w:pPr>
        <w:keepLines w:val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br w:type="page"/>
      </w:r>
    </w:p>
    <w:p w14:paraId="3748638B" w14:textId="667DAB43" w:rsidR="00562AE7" w:rsidRPr="004310A5" w:rsidRDefault="00EF6E52" w:rsidP="004310A5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lastRenderedPageBreak/>
        <w:t>Décisions prises</w:t>
      </w:r>
      <w:r w:rsidR="00D0331C">
        <w:rPr>
          <w:rFonts w:ascii="Helvetica" w:hAnsi="Helvetica"/>
          <w:color w:val="auto"/>
        </w:rPr>
        <w:t xml:space="preserve"> </w:t>
      </w:r>
      <w:r w:rsidR="00D0331C" w:rsidRPr="00423051">
        <w:rPr>
          <w:rFonts w:ascii="Helvetica" w:hAnsi="Helvetica"/>
          <w:color w:val="auto"/>
        </w:rPr>
        <w:t>par LDD &amp; PB</w:t>
      </w:r>
      <w:r w:rsidR="004310A5">
        <w:rPr>
          <w:rFonts w:ascii="Helvetica" w:hAnsi="Helvetica"/>
          <w:color w:val="auto"/>
        </w:rPr>
        <w:t>Y</w:t>
      </w:r>
    </w:p>
    <w:p w14:paraId="6D574981" w14:textId="1FB4A575" w:rsidR="00B93E09" w:rsidRDefault="00CB6F55" w:rsidP="00B93E09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Structure</w:t>
      </w:r>
      <w:r w:rsidR="00BB0176">
        <w:rPr>
          <w:rFonts w:ascii="Helvetica" w:hAnsi="Helvetica"/>
          <w:i/>
          <w:sz w:val="22"/>
        </w:rPr>
        <w:t xml:space="preserve"> du rapport </w:t>
      </w:r>
    </w:p>
    <w:p w14:paraId="461F052D" w14:textId="0387029E" w:rsidR="0015216B" w:rsidRDefault="004310A5" w:rsidP="0015216B">
      <w:pPr>
        <w:pStyle w:val="Paragraphedeliste1"/>
        <w:numPr>
          <w:ilvl w:val="1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Pour les testes</w:t>
      </w:r>
    </w:p>
    <w:p w14:paraId="6D7C0EF5" w14:textId="1CE2A37A" w:rsidR="005C1BF0" w:rsidRDefault="005C1BF0" w:rsidP="005C1BF0">
      <w:pPr>
        <w:pStyle w:val="Paragraphedeliste1"/>
        <w:numPr>
          <w:ilvl w:val="2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Schéma</w:t>
      </w:r>
    </w:p>
    <w:p w14:paraId="12236667" w14:textId="460E52BD" w:rsidR="005C1BF0" w:rsidRDefault="005C1BF0" w:rsidP="005C1BF0">
      <w:pPr>
        <w:pStyle w:val="Paragraphedeliste1"/>
        <w:numPr>
          <w:ilvl w:val="2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 xml:space="preserve">Petit procès de mesure </w:t>
      </w:r>
    </w:p>
    <w:p w14:paraId="2E88E844" w14:textId="7FCCB7C7" w:rsidR="005C1BF0" w:rsidRDefault="005C1BF0" w:rsidP="005C1BF0">
      <w:pPr>
        <w:pStyle w:val="Paragraphedeliste1"/>
        <w:numPr>
          <w:ilvl w:val="2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Tableau de mesure</w:t>
      </w:r>
    </w:p>
    <w:p w14:paraId="6BB35A4E" w14:textId="2EDEFA9E" w:rsidR="005C1BF0" w:rsidRDefault="00346EB9" w:rsidP="005C1BF0">
      <w:pPr>
        <w:pStyle w:val="Paragraphedeliste1"/>
        <w:numPr>
          <w:ilvl w:val="1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Software</w:t>
      </w:r>
    </w:p>
    <w:p w14:paraId="3B413C04" w14:textId="61FEAA7D" w:rsidR="00346EB9" w:rsidRDefault="00346EB9" w:rsidP="00346EB9">
      <w:pPr>
        <w:pStyle w:val="Paragraphedeliste1"/>
        <w:numPr>
          <w:ilvl w:val="2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 xml:space="preserve">Configuration </w:t>
      </w:r>
      <w:r w:rsidR="008848DF">
        <w:rPr>
          <w:rFonts w:ascii="Helvetica" w:hAnsi="Helvetica"/>
          <w:i/>
          <w:sz w:val="22"/>
        </w:rPr>
        <w:t>microcontrôleur</w:t>
      </w:r>
    </w:p>
    <w:p w14:paraId="2F9FA42A" w14:textId="01E719A5" w:rsidR="00346EB9" w:rsidRDefault="00346EB9" w:rsidP="00346EB9">
      <w:pPr>
        <w:pStyle w:val="Paragraphedeliste1"/>
        <w:numPr>
          <w:ilvl w:val="2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 xml:space="preserve">Architecture </w:t>
      </w:r>
      <w:r w:rsidRPr="00346EB9">
        <w:rPr>
          <w:rFonts w:ascii="Helvetica" w:hAnsi="Helvetica"/>
          <w:i/>
          <w:sz w:val="22"/>
        </w:rPr>
        <w:sym w:font="Wingdings" w:char="F0E0"/>
      </w:r>
      <w:r>
        <w:rPr>
          <w:rFonts w:ascii="Helvetica" w:hAnsi="Helvetica"/>
          <w:i/>
          <w:sz w:val="22"/>
        </w:rPr>
        <w:t xml:space="preserve"> diagramme</w:t>
      </w:r>
    </w:p>
    <w:p w14:paraId="19CF7EC0" w14:textId="1DF21392" w:rsidR="00346EB9" w:rsidRDefault="00346EB9" w:rsidP="00346EB9">
      <w:pPr>
        <w:pStyle w:val="Paragraphedeliste1"/>
        <w:numPr>
          <w:ilvl w:val="2"/>
          <w:numId w:val="8"/>
        </w:numPr>
        <w:rPr>
          <w:rFonts w:ascii="Helvetica" w:hAnsi="Helvetica"/>
          <w:i/>
          <w:sz w:val="22"/>
        </w:rPr>
      </w:pPr>
      <w:proofErr w:type="gramStart"/>
      <w:r>
        <w:rPr>
          <w:rFonts w:ascii="Helvetica" w:hAnsi="Helvetica"/>
          <w:i/>
          <w:sz w:val="22"/>
        </w:rPr>
        <w:t>Listing</w:t>
      </w:r>
      <w:proofErr w:type="gramEnd"/>
      <w:r>
        <w:rPr>
          <w:rFonts w:ascii="Helvetica" w:hAnsi="Helvetica"/>
          <w:i/>
          <w:sz w:val="22"/>
        </w:rPr>
        <w:t xml:space="preserve"> </w:t>
      </w:r>
    </w:p>
    <w:p w14:paraId="6AE59AD5" w14:textId="779DC52E" w:rsidR="00346EB9" w:rsidRDefault="00346EB9" w:rsidP="00346EB9">
      <w:pPr>
        <w:pStyle w:val="Paragraphedeliste1"/>
        <w:numPr>
          <w:ilvl w:val="2"/>
          <w:numId w:val="8"/>
        </w:numPr>
        <w:rPr>
          <w:rFonts w:ascii="Helvetica" w:hAnsi="Helvetica"/>
          <w:i/>
          <w:sz w:val="22"/>
        </w:rPr>
      </w:pPr>
      <w:proofErr w:type="spellStart"/>
      <w:r>
        <w:rPr>
          <w:rFonts w:ascii="Helvetica" w:hAnsi="Helvetica"/>
          <w:i/>
          <w:sz w:val="22"/>
        </w:rPr>
        <w:t>Main.c</w:t>
      </w:r>
      <w:proofErr w:type="spellEnd"/>
    </w:p>
    <w:p w14:paraId="7AA25C96" w14:textId="1B4ADBEE" w:rsidR="00DF1DAF" w:rsidRDefault="00DF1DAF" w:rsidP="00DF1DAF">
      <w:pPr>
        <w:pStyle w:val="Paragraphedeliste1"/>
        <w:numPr>
          <w:ilvl w:val="3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Nom fonction / paramètre / description</w:t>
      </w:r>
    </w:p>
    <w:p w14:paraId="21E407B0" w14:textId="3A3FB6F5" w:rsidR="00DF1DAF" w:rsidRDefault="00DF1DAF" w:rsidP="00DF1DAF">
      <w:pPr>
        <w:pStyle w:val="Paragraphedeliste1"/>
        <w:numPr>
          <w:ilvl w:val="2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 xml:space="preserve">Librairies </w:t>
      </w:r>
    </w:p>
    <w:p w14:paraId="638B8E05" w14:textId="7B41F6A4" w:rsidR="009F5C23" w:rsidRPr="00CB6F55" w:rsidRDefault="00DF1DAF" w:rsidP="00CB6F55">
      <w:pPr>
        <w:pStyle w:val="Paragraphedeliste1"/>
        <w:numPr>
          <w:ilvl w:val="3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Nom fonction / paramètre / description</w:t>
      </w:r>
    </w:p>
    <w:p w14:paraId="0179F8E7" w14:textId="77777777" w:rsidR="00EF6E52" w:rsidRPr="00AF2B4F" w:rsidRDefault="00EF6E52" w:rsidP="0015216B">
      <w:pPr>
        <w:ind w:left="708"/>
        <w:rPr>
          <w:rFonts w:ascii="Helvetica" w:hAnsi="Helvetica"/>
          <w:i/>
        </w:rPr>
      </w:pPr>
    </w:p>
    <w:p w14:paraId="3F4E58AF" w14:textId="6CE4F4A4" w:rsidR="00EF6E52" w:rsidRPr="00AF2B4F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 xml:space="preserve">Suite du projet </w:t>
      </w:r>
      <w:r w:rsidR="007060FD" w:rsidRPr="00AF2B4F">
        <w:rPr>
          <w:rFonts w:ascii="Helvetica" w:hAnsi="Helvetica"/>
          <w:color w:val="auto"/>
        </w:rPr>
        <w:t xml:space="preserve">/ </w:t>
      </w:r>
      <w:r w:rsidR="008D1AC9" w:rsidRPr="00AF2B4F">
        <w:rPr>
          <w:rFonts w:ascii="Helvetica" w:hAnsi="Helvetica"/>
          <w:color w:val="auto"/>
        </w:rPr>
        <w:t>objectifs -</w:t>
      </w:r>
      <w:r w:rsidR="007060FD" w:rsidRPr="00AF2B4F">
        <w:rPr>
          <w:rFonts w:ascii="Helvetica" w:hAnsi="Helvetica"/>
          <w:color w:val="auto"/>
        </w:rPr>
        <w:t xml:space="preserve"> </w:t>
      </w:r>
      <w:r w:rsidRPr="00AF2B4F">
        <w:rPr>
          <w:rFonts w:ascii="Helvetica" w:hAnsi="Helvetica"/>
          <w:color w:val="auto"/>
        </w:rPr>
        <w:t>ju</w:t>
      </w:r>
      <w:r w:rsidR="00F83ED6" w:rsidRPr="00AF2B4F">
        <w:rPr>
          <w:rFonts w:ascii="Helvetica" w:hAnsi="Helvetica"/>
          <w:color w:val="auto"/>
        </w:rPr>
        <w:t>s</w:t>
      </w:r>
      <w:r w:rsidRPr="00AF2B4F">
        <w:rPr>
          <w:rFonts w:ascii="Helvetica" w:hAnsi="Helvetica"/>
          <w:color w:val="auto"/>
        </w:rPr>
        <w:t xml:space="preserve">qu’au </w:t>
      </w:r>
    </w:p>
    <w:p w14:paraId="3BAD1634" w14:textId="7C11A403" w:rsidR="00EF6E52" w:rsidRDefault="00C2697D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Tester </w:t>
      </w:r>
      <w:r w:rsidR="00DD52BD">
        <w:rPr>
          <w:rFonts w:ascii="Helvetica" w:hAnsi="Helvetica"/>
          <w:sz w:val="22"/>
        </w:rPr>
        <w:t xml:space="preserve">fonctionnement </w:t>
      </w:r>
      <w:r w:rsidR="00627AA9">
        <w:rPr>
          <w:rFonts w:ascii="Helvetica" w:hAnsi="Helvetica"/>
          <w:sz w:val="22"/>
        </w:rPr>
        <w:t xml:space="preserve">du FTDI </w:t>
      </w:r>
    </w:p>
    <w:p w14:paraId="5EB02D67" w14:textId="459ADD91" w:rsidR="000655FF" w:rsidRDefault="00AD5AB3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Réussir </w:t>
      </w:r>
      <w:r w:rsidR="00CD1702">
        <w:rPr>
          <w:rFonts w:ascii="Helvetica" w:hAnsi="Helvetica"/>
          <w:sz w:val="22"/>
        </w:rPr>
        <w:t>à</w:t>
      </w:r>
      <w:r>
        <w:rPr>
          <w:rFonts w:ascii="Helvetica" w:hAnsi="Helvetica"/>
          <w:sz w:val="22"/>
        </w:rPr>
        <w:t xml:space="preserve"> pouvoir </w:t>
      </w:r>
      <w:r w:rsidR="00CD1702">
        <w:rPr>
          <w:rFonts w:ascii="Helvetica" w:hAnsi="Helvetica"/>
          <w:sz w:val="22"/>
        </w:rPr>
        <w:t>mesurer une fréquence et une tension</w:t>
      </w:r>
    </w:p>
    <w:p w14:paraId="28D01690" w14:textId="2C42A9F2" w:rsidR="00DD52BD" w:rsidRDefault="00AF0719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Avancer au maximum le rapport </w:t>
      </w:r>
    </w:p>
    <w:p w14:paraId="7A39AC04" w14:textId="77777777" w:rsidR="00D45334" w:rsidRPr="00AF2B4F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14:paraId="11892192" w14:textId="5CFB4B73" w:rsidR="00F83ED6" w:rsidRPr="00AF2B4F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>Proc</w:t>
      </w:r>
      <w:r w:rsidR="00C261D6" w:rsidRPr="00AF2B4F">
        <w:rPr>
          <w:rFonts w:ascii="Helvetica" w:hAnsi="Helvetica"/>
          <w:color w:val="auto"/>
        </w:rPr>
        <w:t xml:space="preserve">haine </w:t>
      </w:r>
      <w:r w:rsidR="008D1AC9" w:rsidRPr="00AF2B4F">
        <w:rPr>
          <w:rFonts w:ascii="Helvetica" w:hAnsi="Helvetica"/>
          <w:color w:val="auto"/>
        </w:rPr>
        <w:t>réunion :</w:t>
      </w:r>
    </w:p>
    <w:p w14:paraId="54D9AB4A" w14:textId="30EFD68C" w:rsidR="00F83ED6" w:rsidRPr="00AF2B4F" w:rsidRDefault="006E0D5E" w:rsidP="007060FD">
      <w:p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Mercredi 18.09.2024</w:t>
      </w:r>
      <w:r w:rsidR="006243DC">
        <w:rPr>
          <w:rFonts w:ascii="Helvetica" w:hAnsi="Helvetica"/>
          <w:sz w:val="22"/>
        </w:rPr>
        <w:t xml:space="preserve"> </w:t>
      </w:r>
    </w:p>
    <w:p w14:paraId="0E351333" w14:textId="77777777" w:rsidR="00AF2B4F" w:rsidRPr="00AF2B4F" w:rsidRDefault="00AF2B4F" w:rsidP="007060FD">
      <w:pPr>
        <w:rPr>
          <w:rFonts w:ascii="Helvetica" w:hAnsi="Helvetica"/>
        </w:rPr>
      </w:pPr>
    </w:p>
    <w:p w14:paraId="69308BE6" w14:textId="77777777" w:rsidR="00F83ED6" w:rsidRPr="00AF2B4F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>Destinataire</w:t>
      </w:r>
      <w:r w:rsidR="0079376B" w:rsidRPr="00AF2B4F">
        <w:rPr>
          <w:rFonts w:ascii="Helvetica" w:hAnsi="Helvetica"/>
          <w:color w:val="auto"/>
        </w:rPr>
        <w:t>s</w:t>
      </w:r>
      <w:r w:rsidRPr="00AF2B4F">
        <w:rPr>
          <w:rFonts w:ascii="Helvetica" w:hAnsi="Helvetica"/>
          <w:color w:val="auto"/>
        </w:rPr>
        <w:t xml:space="preserve"> de ce PV</w:t>
      </w:r>
    </w:p>
    <w:p w14:paraId="0673F8EF" w14:textId="41E65E06" w:rsidR="00EF6E52" w:rsidRDefault="004C0119" w:rsidP="004C0119">
      <w:pPr>
        <w:pStyle w:val="Paragraphedeliste"/>
        <w:numPr>
          <w:ilvl w:val="0"/>
          <w:numId w:val="13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Philipe </w:t>
      </w:r>
      <w:r w:rsidR="00E747A9">
        <w:rPr>
          <w:rFonts w:ascii="Helvetica" w:hAnsi="Helvetica"/>
          <w:sz w:val="22"/>
        </w:rPr>
        <w:t>B</w:t>
      </w:r>
      <w:r>
        <w:rPr>
          <w:rFonts w:ascii="Helvetica" w:hAnsi="Helvetica"/>
          <w:sz w:val="22"/>
        </w:rPr>
        <w:t>ovey</w:t>
      </w:r>
    </w:p>
    <w:p w14:paraId="695B9E5A" w14:textId="18CF9823" w:rsidR="004C0119" w:rsidRPr="004C0119" w:rsidRDefault="0010132E" w:rsidP="004C0119">
      <w:pPr>
        <w:pStyle w:val="Paragraphedeliste"/>
        <w:numPr>
          <w:ilvl w:val="0"/>
          <w:numId w:val="13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Aurélie Cu</w:t>
      </w:r>
      <w:r w:rsidR="00E747A9">
        <w:rPr>
          <w:rFonts w:ascii="Helvetica" w:hAnsi="Helvetica"/>
          <w:sz w:val="22"/>
        </w:rPr>
        <w:t>agnier</w:t>
      </w:r>
    </w:p>
    <w:p w14:paraId="6EDA4332" w14:textId="4650C5C8" w:rsidR="004C0119" w:rsidRDefault="004C0119" w:rsidP="00EA71FA">
      <w:pPr>
        <w:rPr>
          <w:rFonts w:ascii="Helvetica" w:hAnsi="Helvetica"/>
          <w:sz w:val="22"/>
        </w:rPr>
      </w:pPr>
    </w:p>
    <w:p w14:paraId="23C063CC" w14:textId="77777777" w:rsidR="004C0119" w:rsidRPr="00AF2B4F" w:rsidRDefault="004C0119" w:rsidP="00EA71FA">
      <w:pPr>
        <w:rPr>
          <w:rFonts w:ascii="Helvetica" w:hAnsi="Helvetica"/>
          <w:sz w:val="22"/>
        </w:rPr>
      </w:pPr>
    </w:p>
    <w:p w14:paraId="2A219E66" w14:textId="591A88AA" w:rsidR="00EF6E52" w:rsidRPr="00AF2B4F" w:rsidRDefault="00C95C2F" w:rsidP="00EA71FA">
      <w:pPr>
        <w:ind w:left="4956" w:firstLine="708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Lausanne</w:t>
      </w:r>
      <w:r w:rsidR="00EF6E52" w:rsidRPr="00AF2B4F">
        <w:rPr>
          <w:rFonts w:ascii="Helvetica" w:hAnsi="Helvetica"/>
          <w:sz w:val="22"/>
        </w:rPr>
        <w:t xml:space="preserve"> le </w:t>
      </w:r>
      <w:r w:rsidR="006E0D5E">
        <w:rPr>
          <w:rFonts w:ascii="Helvetica" w:hAnsi="Helvetica"/>
          <w:sz w:val="22"/>
        </w:rPr>
        <w:t>16</w:t>
      </w:r>
      <w:r w:rsidR="00617982" w:rsidRPr="00AF2B4F">
        <w:rPr>
          <w:rFonts w:ascii="Helvetica" w:hAnsi="Helvetica"/>
          <w:sz w:val="22"/>
        </w:rPr>
        <w:t>.0</w:t>
      </w:r>
      <w:r w:rsidR="009C2C64">
        <w:rPr>
          <w:rFonts w:ascii="Helvetica" w:hAnsi="Helvetica"/>
          <w:sz w:val="22"/>
        </w:rPr>
        <w:t>9</w:t>
      </w:r>
      <w:r w:rsidR="00617982" w:rsidRPr="00AF2B4F">
        <w:rPr>
          <w:rFonts w:ascii="Helvetica" w:hAnsi="Helvetica"/>
          <w:sz w:val="22"/>
        </w:rPr>
        <w:t>.202</w:t>
      </w:r>
      <w:r w:rsidR="0026312D" w:rsidRPr="00AF2B4F">
        <w:rPr>
          <w:rFonts w:ascii="Helvetica" w:hAnsi="Helvetica"/>
          <w:sz w:val="22"/>
        </w:rPr>
        <w:t>4</w:t>
      </w:r>
    </w:p>
    <w:p w14:paraId="66C68405" w14:textId="77777777" w:rsidR="00EF6E52" w:rsidRPr="00AF2B4F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68C3B344" w14:textId="62378B1F" w:rsidR="00EF6E52" w:rsidRPr="00BD2325" w:rsidRDefault="00EF6E52" w:rsidP="00C261D6">
      <w:pPr>
        <w:ind w:left="4956" w:firstLine="708"/>
        <w:jc w:val="left"/>
        <w:rPr>
          <w:rFonts w:ascii="Helvetica" w:hAnsi="Helvetica"/>
          <w:sz w:val="22"/>
        </w:rPr>
      </w:pPr>
      <w:r w:rsidRPr="00AF2B4F">
        <w:rPr>
          <w:rFonts w:ascii="Helvetica" w:hAnsi="Helvetica"/>
          <w:sz w:val="22"/>
        </w:rPr>
        <w:t xml:space="preserve"> </w:t>
      </w:r>
      <w:r w:rsidR="00AF2B4F">
        <w:rPr>
          <w:rFonts w:ascii="Helvetica" w:hAnsi="Helvetica"/>
          <w:sz w:val="22"/>
        </w:rPr>
        <w:t>Loïc David</w:t>
      </w:r>
    </w:p>
    <w:p w14:paraId="36C136C8" w14:textId="77777777" w:rsidR="00126D2F" w:rsidRPr="00BD2325" w:rsidRDefault="00126D2F">
      <w:pPr>
        <w:ind w:left="4956" w:firstLine="708"/>
        <w:jc w:val="left"/>
        <w:rPr>
          <w:rFonts w:ascii="Helvetica" w:hAnsi="Helvetica"/>
          <w:sz w:val="22"/>
        </w:rPr>
      </w:pP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3B6D7" w14:textId="77777777" w:rsidR="00A70723" w:rsidRDefault="00A70723" w:rsidP="002655E6">
      <w:r>
        <w:separator/>
      </w:r>
    </w:p>
  </w:endnote>
  <w:endnote w:type="continuationSeparator" w:id="0">
    <w:p w14:paraId="073EEB6F" w14:textId="77777777" w:rsidR="00A70723" w:rsidRDefault="00A70723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9085F" w14:textId="252B9733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1033F63" wp14:editId="64A37488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oel="http://schemas.microsoft.com/office/2019/extlst">
          <w:pict>
            <v:line w14:anchorId="66FF3021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8L20QEAABMEAAAOAAAAZHJzL2Uyb0RvYy54bWysU01v1DAQvSPxHyzf2SRFrVC02R5alUuB&#10;isIP8NrjjYXtsWx3k/33+GMTKkBIVL1YmfG89+ZNxtvr2WhyBB8U2oF2m5YSsByFsoeBfv929+4D&#10;JSEyK5hGCwM9QaDXu7dvtpPr4QJH1AI8SSQ29JMb6Bij65sm8BEMCxt0YNOlRG9YTKE/NMKzKbEb&#10;3Vy07VUzoRfOI4cQUva2XtJd4ZcSePwiZYBI9EBTb7Gcvpz7fDa7LesPnrlR8XMb7AVdGKZsEl2p&#10;bllk5MmrP6iM4h4DyrjhaBqUUnEoHpKbrv3NzePIHBQvaTjBrWMKr0fLPx9v7IPPrfPZPrp75D9C&#10;GkozudCvlzkIrpbN0ptcnnoncxnkaR0kzJHwmuQp21123fsy44b1C875ED8CGpI/BqqVzRZZz473&#10;IWZl1i8lOa1tPgNqJe6U1iXIywE32pMjS791f+gKgX4yn1DU3NVl2y7CZZdyeeF+xpSUMnuxWt0V&#10;n/GkoSp/BUmUSH6qwEpUNRjnYGOXV6gwpeoMk6nLFdiWzv4JPNdnKJSF/R/wiijKaOMKNsqi/5t6&#10;nJeWZa1fJlB95xHsUZwe/LIFafOKw/Mryav9PC7wX2959xMAAP//AwBQSwMEFAAGAAgAAAAhALuZ&#10;GBraAAAABgEAAA8AAABkcnMvZG93bnJldi54bWxMjsFOwzAQRO9I/IO1SNxap4GWKs2mQhW9tYiW&#10;fIATL0mEvY5iNw1/j+ECx9GM3rx8O1kjRhp85xhhMU9AENdOd9wglO/72RqED4q1Mo4J4Ys8bIvb&#10;m1xl2l35ROM5NCJC2GcKoQ2hz6T0dUtW+bnriWP34QarQoxDI/WgrhFujUyTZCWt6jg+tKqnXUv1&#10;5/liEVbmaMbXpjo9DkdTHt7Kcn/YvSDe303PGxCBpvA3hh/9qA5FdKrchbUXBmG5TOMSYbYAEevf&#10;WCGkD08gi1z+1y++AQAA//8DAFBLAQItABQABgAIAAAAIQC2gziS/gAAAOEBAAATAAAAAAAAAAAA&#10;AAAAAAAAAABbQ29udGVudF9UeXBlc10ueG1sUEsBAi0AFAAGAAgAAAAhADj9If/WAAAAlAEAAAsA&#10;AAAAAAAAAAAAAAAALwEAAF9yZWxzLy5yZWxzUEsBAi0AFAAGAAgAAAAhAPZ/wvbRAQAAEwQAAA4A&#10;AAAAAAAAAAAAAAAALgIAAGRycy9lMm9Eb2MueG1sUEsBAi0AFAAGAAgAAAAhALuZGBraAAAABgEA&#10;AA8AAAAAAAAAAAAAAAAAKwQAAGRycy9kb3ducmV2LnhtbFBLBQYAAAAABAAEAPMAAAAy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05439B">
      <w:rPr>
        <w:rFonts w:ascii="Helvetica" w:hAnsi="Helvetica"/>
        <w:sz w:val="20"/>
      </w:rPr>
      <w:t>2225_VumetreFrequenciel_PocesVerbal_11.09.2024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05439B">
      <w:rPr>
        <w:rFonts w:ascii="Helvetica" w:hAnsi="Helvetica"/>
        <w:sz w:val="20"/>
      </w:rPr>
      <w:t>17.09.2024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617982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7279C" w14:textId="77777777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6B82F967" wp14:editId="1AA6D02B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11B76836" w14:textId="77777777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44259F9B" w14:textId="77777777" w:rsidR="00D45334" w:rsidRPr="0026312D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26312D">
      <w:rPr>
        <w:rFonts w:ascii="Helvetica" w:hAnsi="Helvetica"/>
        <w:color w:val="595959" w:themeColor="text1" w:themeTint="A6"/>
      </w:rPr>
      <w:t xml:space="preserve"> CH-1004 Lausanne</w:t>
    </w:r>
    <w:r w:rsidRPr="0026312D">
      <w:rPr>
        <w:rFonts w:ascii="Helvetica" w:hAnsi="Helvetica"/>
        <w:color w:val="595959" w:themeColor="text1" w:themeTint="A6"/>
      </w:rPr>
      <w:tab/>
    </w:r>
    <w:r w:rsidR="00617982" w:rsidRPr="0026312D">
      <w:rPr>
        <w:rFonts w:ascii="Helvetica" w:hAnsi="Helvetica"/>
        <w:color w:val="595959" w:themeColor="text1" w:themeTint="A6"/>
      </w:rPr>
      <w:tab/>
    </w:r>
    <w:hyperlink r:id="rId2" w:history="1">
      <w:r w:rsidR="0026312D" w:rsidRPr="00600971">
        <w:rPr>
          <w:rStyle w:val="Lienhypertexte"/>
          <w:rFonts w:ascii="Helvetica" w:eastAsiaTheme="minorEastAsia" w:hAnsi="Helvetica"/>
        </w:rPr>
        <w:t>www.etml.ch</w:t>
      </w:r>
    </w:hyperlink>
  </w:p>
  <w:p w14:paraId="7268DBCA" w14:textId="7D5ADD5A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26312D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05439B">
      <w:rPr>
        <w:rFonts w:ascii="Helvetica" w:hAnsi="Helvetica"/>
        <w:color w:val="595959" w:themeColor="text1" w:themeTint="A6"/>
      </w:rPr>
      <w:t>2225_VumetreFrequenciel_PocesVerbal_11.09.2024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617982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4E13C" w14:textId="77777777" w:rsidR="00A70723" w:rsidRDefault="00A70723" w:rsidP="002655E6">
      <w:r>
        <w:separator/>
      </w:r>
    </w:p>
  </w:footnote>
  <w:footnote w:type="continuationSeparator" w:id="0">
    <w:p w14:paraId="32E9082D" w14:textId="77777777" w:rsidR="00A70723" w:rsidRDefault="00A70723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FC986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631C8BE9" wp14:editId="59306799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73E30679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677C4644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82AB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6DBA6EC1" wp14:editId="2437CACA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="0026312D">
      <w:drawing>
        <wp:inline distT="0" distB="0" distL="0" distR="0" wp14:anchorId="0B6B77C9" wp14:editId="34DF09AD">
          <wp:extent cx="1254125" cy="187325"/>
          <wp:effectExtent l="0" t="0" r="3175" b="3175"/>
          <wp:docPr id="6" name="Image 6" descr="Une image contenant Police, logo, text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Police, logo, text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4125" cy="1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149EA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6B185AC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205EFE14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6401"/>
    <w:multiLevelType w:val="hybridMultilevel"/>
    <w:tmpl w:val="6DA845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16131"/>
    <w:multiLevelType w:val="hybridMultilevel"/>
    <w:tmpl w:val="B30ED4A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5B2E61"/>
    <w:multiLevelType w:val="hybridMultilevel"/>
    <w:tmpl w:val="FBA6D6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F303E"/>
    <w:multiLevelType w:val="hybridMultilevel"/>
    <w:tmpl w:val="FFC0F35E"/>
    <w:lvl w:ilvl="0" w:tplc="10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636A1"/>
    <w:multiLevelType w:val="hybridMultilevel"/>
    <w:tmpl w:val="ECE011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  <w:num w:numId="12">
    <w:abstractNumId w:val="6"/>
  </w:num>
  <w:num w:numId="13">
    <w:abstractNumId w:val="1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431"/>
    <w:rsid w:val="000248C1"/>
    <w:rsid w:val="00032F26"/>
    <w:rsid w:val="00042EDE"/>
    <w:rsid w:val="0005439B"/>
    <w:rsid w:val="0005615F"/>
    <w:rsid w:val="00056458"/>
    <w:rsid w:val="000655FF"/>
    <w:rsid w:val="00080935"/>
    <w:rsid w:val="00096512"/>
    <w:rsid w:val="000971F9"/>
    <w:rsid w:val="000A5FAF"/>
    <w:rsid w:val="000B1384"/>
    <w:rsid w:val="000C5BF7"/>
    <w:rsid w:val="000E09FE"/>
    <w:rsid w:val="000F465B"/>
    <w:rsid w:val="000F5C83"/>
    <w:rsid w:val="0010132E"/>
    <w:rsid w:val="00104C67"/>
    <w:rsid w:val="00123D34"/>
    <w:rsid w:val="00126D2F"/>
    <w:rsid w:val="0015216B"/>
    <w:rsid w:val="001615CB"/>
    <w:rsid w:val="00166A51"/>
    <w:rsid w:val="001671E7"/>
    <w:rsid w:val="00191271"/>
    <w:rsid w:val="001A3423"/>
    <w:rsid w:val="001E55ED"/>
    <w:rsid w:val="001F657B"/>
    <w:rsid w:val="0020068E"/>
    <w:rsid w:val="00210217"/>
    <w:rsid w:val="002117A8"/>
    <w:rsid w:val="002123C8"/>
    <w:rsid w:val="00227868"/>
    <w:rsid w:val="00250433"/>
    <w:rsid w:val="00260E8F"/>
    <w:rsid w:val="00262A93"/>
    <w:rsid w:val="0026312D"/>
    <w:rsid w:val="002655E6"/>
    <w:rsid w:val="00265E68"/>
    <w:rsid w:val="00284C54"/>
    <w:rsid w:val="00290F88"/>
    <w:rsid w:val="002A0AEB"/>
    <w:rsid w:val="002B04DE"/>
    <w:rsid w:val="002B6F69"/>
    <w:rsid w:val="002D463F"/>
    <w:rsid w:val="002E5321"/>
    <w:rsid w:val="002E6106"/>
    <w:rsid w:val="002F58BB"/>
    <w:rsid w:val="00301C4B"/>
    <w:rsid w:val="00313977"/>
    <w:rsid w:val="003300AA"/>
    <w:rsid w:val="003425CC"/>
    <w:rsid w:val="00346EB9"/>
    <w:rsid w:val="00353110"/>
    <w:rsid w:val="00353470"/>
    <w:rsid w:val="0035770E"/>
    <w:rsid w:val="00367384"/>
    <w:rsid w:val="00385A71"/>
    <w:rsid w:val="00393BD7"/>
    <w:rsid w:val="003A0C10"/>
    <w:rsid w:val="003B7251"/>
    <w:rsid w:val="003F1AF1"/>
    <w:rsid w:val="0041370B"/>
    <w:rsid w:val="004206E4"/>
    <w:rsid w:val="00423051"/>
    <w:rsid w:val="0042614B"/>
    <w:rsid w:val="004310A5"/>
    <w:rsid w:val="00470791"/>
    <w:rsid w:val="00470BAA"/>
    <w:rsid w:val="004768F6"/>
    <w:rsid w:val="00477360"/>
    <w:rsid w:val="004925F1"/>
    <w:rsid w:val="004A2B7E"/>
    <w:rsid w:val="004A69B7"/>
    <w:rsid w:val="004C0119"/>
    <w:rsid w:val="004D3F9F"/>
    <w:rsid w:val="004D5493"/>
    <w:rsid w:val="004F647E"/>
    <w:rsid w:val="004F796E"/>
    <w:rsid w:val="00512673"/>
    <w:rsid w:val="00521431"/>
    <w:rsid w:val="0054350B"/>
    <w:rsid w:val="00562AE7"/>
    <w:rsid w:val="00596369"/>
    <w:rsid w:val="005A4B48"/>
    <w:rsid w:val="005A7DCF"/>
    <w:rsid w:val="005B6F0D"/>
    <w:rsid w:val="005C1BF0"/>
    <w:rsid w:val="00600632"/>
    <w:rsid w:val="00617982"/>
    <w:rsid w:val="006243DC"/>
    <w:rsid w:val="00627AA9"/>
    <w:rsid w:val="006340A4"/>
    <w:rsid w:val="006341E9"/>
    <w:rsid w:val="00640390"/>
    <w:rsid w:val="00667680"/>
    <w:rsid w:val="00685769"/>
    <w:rsid w:val="006D0B20"/>
    <w:rsid w:val="006E0D5E"/>
    <w:rsid w:val="006F0213"/>
    <w:rsid w:val="007060FD"/>
    <w:rsid w:val="00731EFC"/>
    <w:rsid w:val="00751380"/>
    <w:rsid w:val="00770399"/>
    <w:rsid w:val="0077495F"/>
    <w:rsid w:val="0079376B"/>
    <w:rsid w:val="007A370D"/>
    <w:rsid w:val="007B1270"/>
    <w:rsid w:val="007F0580"/>
    <w:rsid w:val="00807A96"/>
    <w:rsid w:val="00837DAC"/>
    <w:rsid w:val="008471E9"/>
    <w:rsid w:val="0086078E"/>
    <w:rsid w:val="00876E79"/>
    <w:rsid w:val="008848DF"/>
    <w:rsid w:val="008A3990"/>
    <w:rsid w:val="008A3AEB"/>
    <w:rsid w:val="008D1AC9"/>
    <w:rsid w:val="008D214A"/>
    <w:rsid w:val="008F6F50"/>
    <w:rsid w:val="009024A3"/>
    <w:rsid w:val="00917579"/>
    <w:rsid w:val="00934562"/>
    <w:rsid w:val="00937DC0"/>
    <w:rsid w:val="009C20F9"/>
    <w:rsid w:val="009C2C64"/>
    <w:rsid w:val="009D73D8"/>
    <w:rsid w:val="009D7FD4"/>
    <w:rsid w:val="009F5C23"/>
    <w:rsid w:val="00A17B5F"/>
    <w:rsid w:val="00A33826"/>
    <w:rsid w:val="00A70723"/>
    <w:rsid w:val="00A84EF0"/>
    <w:rsid w:val="00A86C31"/>
    <w:rsid w:val="00AB122F"/>
    <w:rsid w:val="00AD0D95"/>
    <w:rsid w:val="00AD5AB3"/>
    <w:rsid w:val="00AE7833"/>
    <w:rsid w:val="00AF0719"/>
    <w:rsid w:val="00AF2B4F"/>
    <w:rsid w:val="00B0029F"/>
    <w:rsid w:val="00B367C0"/>
    <w:rsid w:val="00B54F03"/>
    <w:rsid w:val="00B64B18"/>
    <w:rsid w:val="00B82FEB"/>
    <w:rsid w:val="00B93E09"/>
    <w:rsid w:val="00B979FE"/>
    <w:rsid w:val="00BB0176"/>
    <w:rsid w:val="00BB18B9"/>
    <w:rsid w:val="00BB50B4"/>
    <w:rsid w:val="00BB65EF"/>
    <w:rsid w:val="00BD07C2"/>
    <w:rsid w:val="00BD2325"/>
    <w:rsid w:val="00BD7A43"/>
    <w:rsid w:val="00BE4328"/>
    <w:rsid w:val="00BF1F8C"/>
    <w:rsid w:val="00C0290C"/>
    <w:rsid w:val="00C07DBC"/>
    <w:rsid w:val="00C1100B"/>
    <w:rsid w:val="00C261D6"/>
    <w:rsid w:val="00C2697D"/>
    <w:rsid w:val="00C32A4C"/>
    <w:rsid w:val="00C33FFD"/>
    <w:rsid w:val="00C4060E"/>
    <w:rsid w:val="00C57B12"/>
    <w:rsid w:val="00C62EF2"/>
    <w:rsid w:val="00C90E8E"/>
    <w:rsid w:val="00C95C2F"/>
    <w:rsid w:val="00C9685F"/>
    <w:rsid w:val="00CA40A2"/>
    <w:rsid w:val="00CA5490"/>
    <w:rsid w:val="00CA5AA0"/>
    <w:rsid w:val="00CB063C"/>
    <w:rsid w:val="00CB2AE2"/>
    <w:rsid w:val="00CB2D38"/>
    <w:rsid w:val="00CB6F55"/>
    <w:rsid w:val="00CB726F"/>
    <w:rsid w:val="00CC75AD"/>
    <w:rsid w:val="00CD1702"/>
    <w:rsid w:val="00CE3C4F"/>
    <w:rsid w:val="00CF33A4"/>
    <w:rsid w:val="00D0331C"/>
    <w:rsid w:val="00D041DF"/>
    <w:rsid w:val="00D1125D"/>
    <w:rsid w:val="00D167C5"/>
    <w:rsid w:val="00D21A97"/>
    <w:rsid w:val="00D35126"/>
    <w:rsid w:val="00D424C8"/>
    <w:rsid w:val="00D437A3"/>
    <w:rsid w:val="00D45334"/>
    <w:rsid w:val="00D7627A"/>
    <w:rsid w:val="00D77E1A"/>
    <w:rsid w:val="00D8070A"/>
    <w:rsid w:val="00DA4DC3"/>
    <w:rsid w:val="00DA7853"/>
    <w:rsid w:val="00DB3E78"/>
    <w:rsid w:val="00DD52BD"/>
    <w:rsid w:val="00DF1DAF"/>
    <w:rsid w:val="00E05047"/>
    <w:rsid w:val="00E07449"/>
    <w:rsid w:val="00E23FAB"/>
    <w:rsid w:val="00E277F8"/>
    <w:rsid w:val="00E41C04"/>
    <w:rsid w:val="00E4371D"/>
    <w:rsid w:val="00E74447"/>
    <w:rsid w:val="00E747A9"/>
    <w:rsid w:val="00E92A2B"/>
    <w:rsid w:val="00EA71FA"/>
    <w:rsid w:val="00EB5379"/>
    <w:rsid w:val="00EF6E52"/>
    <w:rsid w:val="00F031B3"/>
    <w:rsid w:val="00F12DE1"/>
    <w:rsid w:val="00F26064"/>
    <w:rsid w:val="00F526FB"/>
    <w:rsid w:val="00F771AE"/>
    <w:rsid w:val="00F77EC7"/>
    <w:rsid w:val="00F80429"/>
    <w:rsid w:val="00F82085"/>
    <w:rsid w:val="00F83ED6"/>
    <w:rsid w:val="00F93FC4"/>
    <w:rsid w:val="00FA256E"/>
    <w:rsid w:val="00FC14D7"/>
    <w:rsid w:val="00FE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9443721"/>
  <w15:docId w15:val="{D8173DB9-0904-4F39-B384-7007032B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6312D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semiHidden/>
    <w:unhideWhenUsed/>
    <w:rsid w:val="00D0331C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D0331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0331C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D0331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D0331C"/>
    <w:rPr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.ch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d55xhr\OneDrive%20-%20Education%20Vaud\Diplome\2225_B\doc\proc&#233;s%20verbaux\2225_VumetreFrequenciel_PocesVerbal_22.08.2024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C76B2D102614AB68281AB1B3655C7" ma:contentTypeVersion="18" ma:contentTypeDescription="Crée un document." ma:contentTypeScope="" ma:versionID="a5ba1717af84e34c0a7143409c151512">
  <xsd:schema xmlns:xsd="http://www.w3.org/2001/XMLSchema" xmlns:xs="http://www.w3.org/2001/XMLSchema" xmlns:p="http://schemas.microsoft.com/office/2006/metadata/properties" xmlns:ns2="855f036e-00a9-480e-8309-7c710e134e0a" xmlns:ns3="f7d9f5a6-831d-4621-8c77-cbcaf993e406" targetNamespace="http://schemas.microsoft.com/office/2006/metadata/properties" ma:root="true" ma:fieldsID="952f49621ca0688a3265094fe61dcb0c" ns2:_="" ns3:_="">
    <xsd:import namespace="855f036e-00a9-480e-8309-7c710e134e0a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f036e-00a9-480e-8309-7c710e134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5f036e-00a9-480e-8309-7c710e134e0a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291CC5BD-35A6-41A9-B261-BC636867E6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5C5DC7-2CDC-45A9-A97C-EB7A2B08C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f036e-00a9-480e-8309-7c710e134e0a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  <ds:schemaRef ds:uri="855f036e-00a9-480e-8309-7c710e134e0a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2225_VumetreFrequenciel_PocesVerbal_22.08.2024</Template>
  <TotalTime>544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Loïc david</dc:creator>
  <cp:lastModifiedBy>Loïc David</cp:lastModifiedBy>
  <cp:revision>153</cp:revision>
  <cp:lastPrinted>2024-09-17T12:52:00Z</cp:lastPrinted>
  <dcterms:created xsi:type="dcterms:W3CDTF">2024-08-23T15:15:00Z</dcterms:created>
  <dcterms:modified xsi:type="dcterms:W3CDTF">2024-09-17T12:52:00Z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0x010100B0BC76B2D102614AB68281AB1B3655C7</vt:lpwstr>
  </property>
  <property fmtid="{D5CDD505-2E9C-101B-9397-08002B2CF9AE}" pid="3" name="MediaServiceImageTags">
    <vt:lpwstr/>
  </property>
</Properties>
</file>