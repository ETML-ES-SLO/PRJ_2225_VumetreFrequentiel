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19FE" w14:textId="1409A589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521431">
        <w:rPr>
          <w:rFonts w:ascii="Helvetica" w:hAnsi="Helvetica"/>
          <w:color w:val="auto"/>
          <w:sz w:val="32"/>
          <w:szCs w:val="32"/>
        </w:rPr>
        <w:t>2</w:t>
      </w:r>
      <w:r w:rsidR="00CE3C4F">
        <w:rPr>
          <w:rFonts w:ascii="Helvetica" w:hAnsi="Helvetica"/>
          <w:color w:val="auto"/>
          <w:sz w:val="32"/>
          <w:szCs w:val="32"/>
        </w:rPr>
        <w:t>9</w:t>
      </w:r>
      <w:r w:rsidR="00521431">
        <w:rPr>
          <w:rFonts w:ascii="Helvetica" w:hAnsi="Helvetica"/>
          <w:color w:val="auto"/>
          <w:sz w:val="32"/>
          <w:szCs w:val="32"/>
        </w:rPr>
        <w:t>.08.2024</w:t>
      </w:r>
    </w:p>
    <w:p w14:paraId="42ECE2A4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4BF7E5B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15F1532" w14:textId="38CC3B69" w:rsidR="00D45334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Lo</w:t>
      </w:r>
      <w:r w:rsidR="00917579">
        <w:rPr>
          <w:rFonts w:ascii="Helvetica" w:hAnsi="Helvetica"/>
          <w:sz w:val="22"/>
        </w:rPr>
        <w:t>ï</w:t>
      </w:r>
      <w:r>
        <w:rPr>
          <w:rFonts w:ascii="Helvetica" w:hAnsi="Helvetica"/>
          <w:sz w:val="22"/>
        </w:rPr>
        <w:t xml:space="preserve">c </w:t>
      </w:r>
      <w:r w:rsidR="00521431" w:rsidRPr="00521431">
        <w:rPr>
          <w:rFonts w:ascii="Helvetica" w:hAnsi="Helvetica"/>
          <w:sz w:val="22"/>
        </w:rPr>
        <w:t>David</w:t>
      </w:r>
      <w:r>
        <w:rPr>
          <w:rFonts w:ascii="Helvetica" w:hAnsi="Helvetica"/>
          <w:sz w:val="22"/>
        </w:rPr>
        <w:t xml:space="preserve"> </w:t>
      </w:r>
      <w:r w:rsidR="00D0331C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Pr="00B0029F">
        <w:rPr>
          <w:rFonts w:ascii="Helvetica" w:hAnsi="Helvetica"/>
          <w:sz w:val="22"/>
        </w:rPr>
        <w:t>(LDD)</w:t>
      </w:r>
    </w:p>
    <w:p w14:paraId="07BCD21E" w14:textId="460173BF" w:rsidR="00F83ED6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0029F">
        <w:rPr>
          <w:rFonts w:ascii="Helvetica" w:hAnsi="Helvetica"/>
          <w:sz w:val="22"/>
        </w:rPr>
        <w:t xml:space="preserve">Philippe </w:t>
      </w:r>
      <w:r w:rsidR="00521431" w:rsidRPr="00B0029F">
        <w:rPr>
          <w:rFonts w:ascii="Helvetica" w:hAnsi="Helvetica"/>
          <w:sz w:val="22"/>
        </w:rPr>
        <w:t>Bovey</w:t>
      </w:r>
      <w:r w:rsidRPr="00B0029F">
        <w:rPr>
          <w:rFonts w:ascii="Helvetica" w:hAnsi="Helvetica"/>
          <w:sz w:val="22"/>
        </w:rPr>
        <w:tab/>
        <w:t>(PBY)</w:t>
      </w:r>
    </w:p>
    <w:p w14:paraId="71D59027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04546F83" w14:textId="6779124F" w:rsidR="00521431" w:rsidRPr="002B6F69" w:rsidRDefault="002123C8" w:rsidP="002B6F69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État</w:t>
      </w:r>
      <w:r w:rsidR="00EF6E52" w:rsidRPr="00521431">
        <w:rPr>
          <w:rFonts w:ascii="Helvetica" w:hAnsi="Helvetica"/>
          <w:color w:val="auto"/>
        </w:rPr>
        <w:t xml:space="preserve"> </w:t>
      </w:r>
      <w:r w:rsidR="00D45334" w:rsidRPr="00521431">
        <w:rPr>
          <w:rFonts w:ascii="Helvetica" w:hAnsi="Helvetica"/>
          <w:color w:val="auto"/>
        </w:rPr>
        <w:t>des lieux</w:t>
      </w:r>
    </w:p>
    <w:p w14:paraId="17EA1D15" w14:textId="20182A7C" w:rsidR="00521431" w:rsidRDefault="00FE6928" w:rsidP="0052143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Schématique </w:t>
      </w:r>
    </w:p>
    <w:p w14:paraId="5A2287E6" w14:textId="17825E55" w:rsidR="00FE6928" w:rsidRDefault="00FE6928" w:rsidP="00FE692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Corrections effectuées</w:t>
      </w:r>
    </w:p>
    <w:p w14:paraId="3F942113" w14:textId="2ADC9466" w:rsidR="00FE6928" w:rsidRPr="00FE6928" w:rsidRDefault="00FE6928" w:rsidP="00FE6928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PCB</w:t>
      </w:r>
    </w:p>
    <w:p w14:paraId="2AE69BF3" w14:textId="4EB56608" w:rsidR="00FE6928" w:rsidRPr="00521431" w:rsidRDefault="00FE6928" w:rsidP="00FE692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Revue effectuée le 29.08.2024</w:t>
      </w:r>
    </w:p>
    <w:p w14:paraId="425C1EBF" w14:textId="77777777" w:rsidR="00EF6E52" w:rsidRPr="00BD2325" w:rsidRDefault="00EF6E52" w:rsidP="00FE6928">
      <w:pPr>
        <w:ind w:left="1416"/>
        <w:jc w:val="left"/>
        <w:rPr>
          <w:rFonts w:ascii="Helvetica" w:hAnsi="Helvetica"/>
        </w:rPr>
      </w:pPr>
    </w:p>
    <w:p w14:paraId="63146644" w14:textId="77777777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Problèmes rencontrés</w:t>
      </w:r>
    </w:p>
    <w:p w14:paraId="3B044CE9" w14:textId="46280C92" w:rsidR="00260E8F" w:rsidRPr="00C4060E" w:rsidRDefault="008A399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>Routage</w:t>
      </w:r>
    </w:p>
    <w:p w14:paraId="67192A1F" w14:textId="698BB67F" w:rsidR="00CA5AA0" w:rsidRPr="00C4060E" w:rsidRDefault="00470791" w:rsidP="00470791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>Placement</w:t>
      </w:r>
      <w:r w:rsidR="00CA5AA0" w:rsidRPr="00C4060E">
        <w:rPr>
          <w:rFonts w:ascii="Helvetica" w:hAnsi="Helvetica"/>
          <w:sz w:val="22"/>
        </w:rPr>
        <w:t xml:space="preserve"> de composants trop proche des uns des autres – probabilité </w:t>
      </w:r>
      <w:r w:rsidR="008A3990" w:rsidRPr="00C4060E">
        <w:rPr>
          <w:rFonts w:ascii="Helvetica" w:hAnsi="Helvetica"/>
          <w:sz w:val="22"/>
        </w:rPr>
        <w:t>de difficulté à braser :</w:t>
      </w:r>
      <w:r w:rsidR="00CA5AA0" w:rsidRPr="00C4060E">
        <w:rPr>
          <w:rFonts w:ascii="Helvetica" w:hAnsi="Helvetica"/>
          <w:sz w:val="22"/>
        </w:rPr>
        <w:t xml:space="preserve"> </w:t>
      </w:r>
    </w:p>
    <w:p w14:paraId="393655EC" w14:textId="3190E1BD" w:rsidR="00353470" w:rsidRPr="00C4060E" w:rsidRDefault="008A3990" w:rsidP="00CA5AA0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>Résistances trop proches</w:t>
      </w:r>
      <w:r w:rsidR="00470791" w:rsidRPr="00C4060E">
        <w:rPr>
          <w:rFonts w:ascii="Helvetica" w:hAnsi="Helvetica"/>
          <w:sz w:val="22"/>
        </w:rPr>
        <w:t xml:space="preserve"> des transistors </w:t>
      </w:r>
    </w:p>
    <w:p w14:paraId="3AF57B61" w14:textId="0C9E27BA" w:rsidR="00353470" w:rsidRPr="00C4060E" w:rsidRDefault="000F5C83" w:rsidP="008A3990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>Condensateurs de découplage</w:t>
      </w:r>
      <w:r w:rsidR="009024A3" w:rsidRPr="00C4060E">
        <w:rPr>
          <w:rFonts w:ascii="Helvetica" w:hAnsi="Helvetica"/>
          <w:sz w:val="22"/>
        </w:rPr>
        <w:t xml:space="preserve"> </w:t>
      </w:r>
      <w:r w:rsidR="008A3990" w:rsidRPr="00C4060E">
        <w:rPr>
          <w:rFonts w:ascii="Helvetica" w:hAnsi="Helvetica"/>
          <w:sz w:val="22"/>
        </w:rPr>
        <w:t xml:space="preserve">trop proche des </w:t>
      </w:r>
      <w:proofErr w:type="spellStart"/>
      <w:r w:rsidR="008A3990" w:rsidRPr="00C4060E">
        <w:rPr>
          <w:rFonts w:ascii="Helvetica" w:hAnsi="Helvetica"/>
          <w:sz w:val="22"/>
        </w:rPr>
        <w:t>ICs</w:t>
      </w:r>
      <w:proofErr w:type="spellEnd"/>
    </w:p>
    <w:p w14:paraId="7B6C3E19" w14:textId="5FB8756F" w:rsidR="000F5C83" w:rsidRPr="00C4060E" w:rsidRDefault="009024A3" w:rsidP="008A3990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>Espace trop petit entre les condensateurs de découplage et les composants</w:t>
      </w:r>
    </w:p>
    <w:p w14:paraId="1B4D2CF0" w14:textId="1BBB46B8" w:rsidR="00353470" w:rsidRPr="00C4060E" w:rsidRDefault="000F5C83" w:rsidP="008A3990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>Vias</w:t>
      </w:r>
    </w:p>
    <w:p w14:paraId="7A94CACB" w14:textId="1D77BD56" w:rsidR="00C57B12" w:rsidRPr="00C4060E" w:rsidRDefault="00C57B12" w:rsidP="00290F88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 xml:space="preserve">Trop de </w:t>
      </w:r>
      <w:proofErr w:type="spellStart"/>
      <w:r w:rsidRPr="00C4060E">
        <w:rPr>
          <w:rFonts w:ascii="Helvetica" w:hAnsi="Helvetica"/>
          <w:sz w:val="22"/>
        </w:rPr>
        <w:t>vias</w:t>
      </w:r>
      <w:proofErr w:type="spellEnd"/>
      <w:r w:rsidRPr="00C4060E">
        <w:rPr>
          <w:rFonts w:ascii="Helvetica" w:hAnsi="Helvetica"/>
          <w:sz w:val="22"/>
        </w:rPr>
        <w:t xml:space="preserve"> pour le </w:t>
      </w:r>
      <w:proofErr w:type="spellStart"/>
      <w:r w:rsidRPr="00C4060E">
        <w:rPr>
          <w:rFonts w:ascii="Helvetica" w:hAnsi="Helvetica"/>
          <w:sz w:val="22"/>
        </w:rPr>
        <w:t>stitching</w:t>
      </w:r>
      <w:proofErr w:type="spellEnd"/>
    </w:p>
    <w:p w14:paraId="63E04B29" w14:textId="7D52B14C" w:rsidR="00C57B12" w:rsidRPr="00C4060E" w:rsidRDefault="002A0AEB" w:rsidP="00290F8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 xml:space="preserve">Port programmation et </w:t>
      </w:r>
      <w:r w:rsidR="007F0580" w:rsidRPr="00C4060E">
        <w:rPr>
          <w:rFonts w:ascii="Helvetica" w:hAnsi="Helvetica"/>
          <w:sz w:val="22"/>
        </w:rPr>
        <w:t>bouton reset</w:t>
      </w:r>
    </w:p>
    <w:p w14:paraId="6868B8D4" w14:textId="411281F1" w:rsidR="007F0580" w:rsidRPr="00C4060E" w:rsidRDefault="007F0580" w:rsidP="00290F88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C4060E">
        <w:rPr>
          <w:rFonts w:ascii="Helvetica" w:hAnsi="Helvetica"/>
          <w:sz w:val="22"/>
        </w:rPr>
        <w:t>Les deux sont trop éloignées du pic32</w:t>
      </w:r>
      <w:r w:rsidR="003B7251">
        <w:rPr>
          <w:rFonts w:ascii="Helvetica" w:hAnsi="Helvetica"/>
          <w:sz w:val="22"/>
        </w:rPr>
        <w:t>MZ</w:t>
      </w:r>
    </w:p>
    <w:p w14:paraId="1ACBDACC" w14:textId="15FFCF38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 xml:space="preserve">Solutions </w:t>
      </w:r>
      <w:r w:rsidR="00D45334" w:rsidRPr="00521431">
        <w:rPr>
          <w:rFonts w:ascii="Helvetica" w:hAnsi="Helvetica"/>
          <w:color w:val="auto"/>
        </w:rPr>
        <w:t>proposées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20068E">
        <w:rPr>
          <w:rFonts w:ascii="Helvetica" w:hAnsi="Helvetica"/>
          <w:color w:val="auto"/>
        </w:rPr>
        <w:t>par LDD</w:t>
      </w:r>
    </w:p>
    <w:p w14:paraId="4296E676" w14:textId="0DBEF299" w:rsidR="00CA40A2" w:rsidRDefault="00290F88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Routage</w:t>
      </w:r>
    </w:p>
    <w:p w14:paraId="14FB7D90" w14:textId="153C9B12" w:rsidR="00731EFC" w:rsidRDefault="00731EFC" w:rsidP="00731EF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Aligner </w:t>
      </w:r>
      <w:r w:rsidR="00A33826">
        <w:rPr>
          <w:rFonts w:ascii="Helvetica" w:hAnsi="Helvetica"/>
          <w:sz w:val="22"/>
        </w:rPr>
        <w:t>les résistances</w:t>
      </w:r>
      <w:r>
        <w:rPr>
          <w:rFonts w:ascii="Helvetica" w:hAnsi="Helvetica"/>
          <w:sz w:val="22"/>
        </w:rPr>
        <w:t xml:space="preserve"> pour avoir </w:t>
      </w:r>
      <w:r w:rsidR="00934562">
        <w:rPr>
          <w:rFonts w:ascii="Helvetica" w:hAnsi="Helvetica"/>
          <w:sz w:val="22"/>
        </w:rPr>
        <w:t>un meilleur espace</w:t>
      </w:r>
      <w:r>
        <w:rPr>
          <w:rFonts w:ascii="Helvetica" w:hAnsi="Helvetica"/>
          <w:sz w:val="22"/>
        </w:rPr>
        <w:t xml:space="preserve"> et une meilleure esthétique </w:t>
      </w:r>
    </w:p>
    <w:p w14:paraId="4C9784B8" w14:textId="19B6B400" w:rsidR="00731EFC" w:rsidRPr="00D1125D" w:rsidRDefault="004206E4" w:rsidP="00290F8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D1125D">
        <w:rPr>
          <w:rFonts w:ascii="Helvetica" w:hAnsi="Helvetica"/>
          <w:sz w:val="22"/>
        </w:rPr>
        <w:t xml:space="preserve">Condensateurs de découplage </w:t>
      </w:r>
    </w:p>
    <w:p w14:paraId="3094F471" w14:textId="4F5FC445" w:rsidR="00731EFC" w:rsidRDefault="004206E4" w:rsidP="00290F88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Garder le plus possible 2 mm entre le condensateur et le composant pour permettre de passer avec la panne à braser</w:t>
      </w:r>
    </w:p>
    <w:p w14:paraId="0E126E3B" w14:textId="57F356E0" w:rsidR="00731EFC" w:rsidRDefault="000E09FE" w:rsidP="00290F8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Vias</w:t>
      </w:r>
    </w:p>
    <w:p w14:paraId="32DF0F5B" w14:textId="716D88E2" w:rsidR="007F0580" w:rsidRPr="007F0580" w:rsidRDefault="000E09FE" w:rsidP="00290F88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Refaire un </w:t>
      </w:r>
      <w:proofErr w:type="spellStart"/>
      <w:r>
        <w:rPr>
          <w:rFonts w:ascii="Helvetica" w:hAnsi="Helvetica"/>
          <w:sz w:val="22"/>
        </w:rPr>
        <w:t>stitching</w:t>
      </w:r>
      <w:proofErr w:type="spellEnd"/>
      <w:r>
        <w:rPr>
          <w:rFonts w:ascii="Helvetica" w:hAnsi="Helvetica"/>
          <w:sz w:val="22"/>
        </w:rPr>
        <w:t xml:space="preserve"> automatique et rajouter quelques </w:t>
      </w:r>
      <w:proofErr w:type="spellStart"/>
      <w:r>
        <w:rPr>
          <w:rFonts w:ascii="Helvetica" w:hAnsi="Helvetica"/>
          <w:sz w:val="22"/>
        </w:rPr>
        <w:t>vias</w:t>
      </w:r>
      <w:proofErr w:type="spellEnd"/>
      <w:r>
        <w:rPr>
          <w:rFonts w:ascii="Helvetica" w:hAnsi="Helvetica"/>
          <w:sz w:val="22"/>
        </w:rPr>
        <w:t xml:space="preserve"> sur les </w:t>
      </w:r>
      <w:r w:rsidRPr="00D1125D">
        <w:rPr>
          <w:rFonts w:ascii="Helvetica" w:hAnsi="Helvetica"/>
          <w:sz w:val="22"/>
        </w:rPr>
        <w:t>po</w:t>
      </w:r>
      <w:r w:rsidR="00290F88" w:rsidRPr="00D1125D">
        <w:rPr>
          <w:rFonts w:ascii="Helvetica" w:hAnsi="Helvetica"/>
          <w:sz w:val="22"/>
        </w:rPr>
        <w:t>i</w:t>
      </w:r>
      <w:r w:rsidRPr="00D1125D">
        <w:rPr>
          <w:rFonts w:ascii="Helvetica" w:hAnsi="Helvetica"/>
          <w:sz w:val="22"/>
        </w:rPr>
        <w:t>nts</w:t>
      </w:r>
      <w:r>
        <w:rPr>
          <w:rFonts w:ascii="Helvetica" w:hAnsi="Helvetica"/>
          <w:sz w:val="22"/>
        </w:rPr>
        <w:t xml:space="preserve"> importants</w:t>
      </w:r>
      <w:r w:rsidR="00B54F03" w:rsidRPr="000F465B">
        <w:rPr>
          <w:rFonts w:ascii="Helvetica" w:hAnsi="Helvetica"/>
          <w:sz w:val="22"/>
        </w:rPr>
        <w:t xml:space="preserve"> </w:t>
      </w:r>
    </w:p>
    <w:p w14:paraId="325CF66B" w14:textId="77777777" w:rsidR="007F0580" w:rsidRDefault="007F0580" w:rsidP="00290F8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Port programmation et bouton reset</w:t>
      </w:r>
    </w:p>
    <w:p w14:paraId="336630FA" w14:textId="7F7A65A9" w:rsidR="007F0580" w:rsidRDefault="007F0580" w:rsidP="00290F88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Rapprocher au maximum les deux composants du micro</w:t>
      </w:r>
      <w:r w:rsidR="0042614B">
        <w:rPr>
          <w:rFonts w:ascii="Helvetica" w:hAnsi="Helvetica"/>
          <w:sz w:val="22"/>
        </w:rPr>
        <w:t>contrôleur</w:t>
      </w:r>
    </w:p>
    <w:p w14:paraId="33172B9A" w14:textId="4BB1CF58" w:rsidR="00CA40A2" w:rsidRDefault="00CA40A2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7F6C36BC" w14:textId="757CCD58" w:rsidR="00D167C5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FDE9D55" w14:textId="77777777" w:rsidR="00D167C5" w:rsidRPr="001F657B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228D4250" w14:textId="5CB7D512" w:rsidR="00EF6E52" w:rsidRPr="00BD2325" w:rsidRDefault="00A33826" w:rsidP="0054350B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48F0036E" w14:textId="2F1A1265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lastRenderedPageBreak/>
        <w:t>Décisions prises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423051">
        <w:rPr>
          <w:rFonts w:ascii="Helvetica" w:hAnsi="Helvetica"/>
          <w:color w:val="auto"/>
        </w:rPr>
        <w:t>par LDD &amp; PBY</w:t>
      </w:r>
    </w:p>
    <w:p w14:paraId="209A6BF4" w14:textId="243B1686" w:rsidR="00B93E09" w:rsidRDefault="0054350B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Priorités du projet</w:t>
      </w:r>
    </w:p>
    <w:p w14:paraId="09DBE04F" w14:textId="4E3EBA7E" w:rsidR="00B93E09" w:rsidRDefault="00B93E09" w:rsidP="00B93E09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Les points prioritaires à tester et programmer ont été mis afin de me permettre de savoir dans quelle direction commencer le soft</w:t>
      </w:r>
    </w:p>
    <w:p w14:paraId="5785442C" w14:textId="1D61093B" w:rsidR="00640390" w:rsidRDefault="00FA256E" w:rsidP="00FA256E">
      <w:pPr>
        <w:pStyle w:val="Paragraphedeliste1"/>
        <w:ind w:left="144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1</w:t>
      </w:r>
      <w:r w:rsidR="00685769">
        <w:rPr>
          <w:rFonts w:ascii="Helvetica" w:hAnsi="Helvetica"/>
          <w:i/>
          <w:sz w:val="22"/>
        </w:rPr>
        <w:tab/>
        <w:t xml:space="preserve">commande </w:t>
      </w:r>
      <w:proofErr w:type="spellStart"/>
      <w:r w:rsidR="00685769">
        <w:rPr>
          <w:rFonts w:ascii="Helvetica" w:hAnsi="Helvetica"/>
          <w:i/>
          <w:sz w:val="22"/>
        </w:rPr>
        <w:t>LEDs</w:t>
      </w:r>
      <w:proofErr w:type="spellEnd"/>
    </w:p>
    <w:p w14:paraId="10DE0C84" w14:textId="7A10D0E4" w:rsidR="00FA256E" w:rsidRDefault="00FA256E" w:rsidP="00FA256E">
      <w:pPr>
        <w:pStyle w:val="Paragraphedeliste1"/>
        <w:ind w:left="144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2</w:t>
      </w:r>
      <w:r w:rsidR="00685769">
        <w:rPr>
          <w:rFonts w:ascii="Helvetica" w:hAnsi="Helvetica"/>
          <w:i/>
          <w:sz w:val="22"/>
        </w:rPr>
        <w:tab/>
      </w:r>
      <w:r w:rsidR="00FC14D7">
        <w:rPr>
          <w:rFonts w:ascii="Helvetica" w:hAnsi="Helvetica"/>
          <w:i/>
          <w:sz w:val="22"/>
        </w:rPr>
        <w:t>Filtrage numérique</w:t>
      </w:r>
    </w:p>
    <w:p w14:paraId="5288AF25" w14:textId="03D929E3" w:rsidR="00FA256E" w:rsidRDefault="00FA256E" w:rsidP="00FA256E">
      <w:pPr>
        <w:pStyle w:val="Paragraphedeliste1"/>
        <w:ind w:left="144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3</w:t>
      </w:r>
      <w:r w:rsidR="00FC14D7">
        <w:rPr>
          <w:rFonts w:ascii="Helvetica" w:hAnsi="Helvetica"/>
          <w:i/>
          <w:sz w:val="22"/>
        </w:rPr>
        <w:tab/>
        <w:t xml:space="preserve">Communication </w:t>
      </w:r>
      <w:proofErr w:type="spellStart"/>
      <w:r w:rsidR="00FC14D7">
        <w:rPr>
          <w:rFonts w:ascii="Helvetica" w:hAnsi="Helvetica"/>
          <w:i/>
          <w:sz w:val="22"/>
        </w:rPr>
        <w:t>uC</w:t>
      </w:r>
      <w:proofErr w:type="spellEnd"/>
      <w:r w:rsidR="00FC14D7">
        <w:rPr>
          <w:rFonts w:ascii="Helvetica" w:hAnsi="Helvetica"/>
          <w:i/>
          <w:sz w:val="22"/>
        </w:rPr>
        <w:t>-DAC</w:t>
      </w:r>
    </w:p>
    <w:p w14:paraId="180CE698" w14:textId="1FE4E777" w:rsidR="00FA256E" w:rsidRDefault="00FA256E" w:rsidP="00FA256E">
      <w:pPr>
        <w:pStyle w:val="Paragraphedeliste1"/>
        <w:ind w:left="144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4</w:t>
      </w:r>
      <w:r w:rsidR="00FC14D7">
        <w:rPr>
          <w:rFonts w:ascii="Helvetica" w:hAnsi="Helvetica"/>
          <w:i/>
          <w:sz w:val="22"/>
        </w:rPr>
        <w:tab/>
      </w:r>
      <w:r w:rsidR="0035770E">
        <w:rPr>
          <w:rFonts w:ascii="Helvetica" w:hAnsi="Helvetica"/>
          <w:i/>
          <w:sz w:val="22"/>
        </w:rPr>
        <w:t xml:space="preserve">Communication </w:t>
      </w:r>
      <w:proofErr w:type="spellStart"/>
      <w:r w:rsidR="0035770E">
        <w:rPr>
          <w:rFonts w:ascii="Helvetica" w:hAnsi="Helvetica"/>
          <w:i/>
          <w:sz w:val="22"/>
        </w:rPr>
        <w:t>uC</w:t>
      </w:r>
      <w:proofErr w:type="spellEnd"/>
      <w:r w:rsidR="0035770E">
        <w:rPr>
          <w:rFonts w:ascii="Helvetica" w:hAnsi="Helvetica"/>
          <w:i/>
          <w:sz w:val="22"/>
        </w:rPr>
        <w:t>-FTDI</w:t>
      </w:r>
    </w:p>
    <w:p w14:paraId="43F62569" w14:textId="50718EAD" w:rsidR="00FA256E" w:rsidRDefault="00FA256E" w:rsidP="00FA256E">
      <w:pPr>
        <w:pStyle w:val="Paragraphedeliste1"/>
        <w:ind w:left="144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5</w:t>
      </w:r>
      <w:r w:rsidR="0035770E">
        <w:rPr>
          <w:rFonts w:ascii="Helvetica" w:hAnsi="Helvetica"/>
          <w:i/>
          <w:sz w:val="22"/>
        </w:rPr>
        <w:tab/>
        <w:t xml:space="preserve">Sauvegarde Data dans </w:t>
      </w:r>
      <w:proofErr w:type="spellStart"/>
      <w:r w:rsidR="0035770E">
        <w:rPr>
          <w:rFonts w:ascii="Helvetica" w:hAnsi="Helvetica"/>
          <w:i/>
          <w:sz w:val="22"/>
        </w:rPr>
        <w:t>uC</w:t>
      </w:r>
      <w:proofErr w:type="spellEnd"/>
    </w:p>
    <w:p w14:paraId="6BA98598" w14:textId="1D25D1C7" w:rsidR="00FA256E" w:rsidRDefault="00FA256E" w:rsidP="00FA256E">
      <w:pPr>
        <w:pStyle w:val="Paragraphedeliste1"/>
        <w:ind w:left="144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6</w:t>
      </w:r>
      <w:r w:rsidR="00837DAC">
        <w:rPr>
          <w:rFonts w:ascii="Helvetica" w:hAnsi="Helvetica"/>
          <w:i/>
          <w:sz w:val="22"/>
        </w:rPr>
        <w:tab/>
        <w:t>Application C#</w:t>
      </w:r>
    </w:p>
    <w:p w14:paraId="0722A4C7" w14:textId="29B8F2D3" w:rsidR="00FA256E" w:rsidRDefault="00FA256E" w:rsidP="00FA256E">
      <w:pPr>
        <w:pStyle w:val="Paragraphedeliste1"/>
        <w:ind w:left="144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(7)</w:t>
      </w:r>
      <w:r w:rsidR="00837DAC">
        <w:rPr>
          <w:rFonts w:ascii="Helvetica" w:hAnsi="Helvetica"/>
          <w:i/>
          <w:sz w:val="22"/>
        </w:rPr>
        <w:tab/>
        <w:t xml:space="preserve">commande matrice à </w:t>
      </w:r>
      <w:proofErr w:type="spellStart"/>
      <w:r w:rsidR="00837DAC">
        <w:rPr>
          <w:rFonts w:ascii="Helvetica" w:hAnsi="Helvetica"/>
          <w:i/>
          <w:sz w:val="22"/>
        </w:rPr>
        <w:t>LED</w:t>
      </w:r>
      <w:r w:rsidR="00284C54">
        <w:rPr>
          <w:rFonts w:ascii="Helvetica" w:hAnsi="Helvetica"/>
          <w:i/>
          <w:sz w:val="22"/>
        </w:rPr>
        <w:t>s</w:t>
      </w:r>
      <w:proofErr w:type="spellEnd"/>
    </w:p>
    <w:p w14:paraId="3748638B" w14:textId="77777777" w:rsidR="00562AE7" w:rsidRPr="00B93E09" w:rsidRDefault="00562AE7" w:rsidP="00FA256E">
      <w:pPr>
        <w:pStyle w:val="Paragraphedeliste1"/>
        <w:ind w:left="1440"/>
        <w:rPr>
          <w:rFonts w:ascii="Helvetica" w:hAnsi="Helvetica"/>
          <w:i/>
          <w:sz w:val="22"/>
        </w:rPr>
      </w:pPr>
    </w:p>
    <w:p w14:paraId="6D574981" w14:textId="3AC3632D" w:rsidR="00B93E09" w:rsidRDefault="00BB0176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Rédaction du rapport </w:t>
      </w:r>
    </w:p>
    <w:p w14:paraId="7F562357" w14:textId="33B1C698" w:rsidR="00B93E09" w:rsidRPr="00BB0176" w:rsidRDefault="00BB0176" w:rsidP="00BB0176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Important de prendre plus de temps pour rédiger le rapport afin d’éviter de prendre du retard</w:t>
      </w:r>
      <w:r w:rsidR="00290F88">
        <w:rPr>
          <w:rFonts w:ascii="Helvetica" w:hAnsi="Helvetica"/>
          <w:i/>
          <w:sz w:val="22"/>
        </w:rPr>
        <w:t xml:space="preserve"> </w:t>
      </w:r>
      <w:r w:rsidR="00D1125D">
        <w:rPr>
          <w:rFonts w:ascii="Helvetica" w:hAnsi="Helvetica"/>
          <w:i/>
          <w:sz w:val="22"/>
        </w:rPr>
        <w:t xml:space="preserve">en faisant de l’avance le soir </w:t>
      </w:r>
    </w:p>
    <w:p w14:paraId="0179F8E7" w14:textId="77777777" w:rsidR="00EF6E52" w:rsidRPr="00AF2B4F" w:rsidRDefault="00EF6E52" w:rsidP="007060FD">
      <w:pPr>
        <w:rPr>
          <w:rFonts w:ascii="Helvetica" w:hAnsi="Helvetica"/>
          <w:i/>
        </w:rPr>
      </w:pPr>
    </w:p>
    <w:p w14:paraId="3F4E58AF" w14:textId="6CE4F4A4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 xml:space="preserve">Suite du projet </w:t>
      </w:r>
      <w:r w:rsidR="007060FD" w:rsidRPr="00AF2B4F">
        <w:rPr>
          <w:rFonts w:ascii="Helvetica" w:hAnsi="Helvetica"/>
          <w:color w:val="auto"/>
        </w:rPr>
        <w:t xml:space="preserve">/ </w:t>
      </w:r>
      <w:r w:rsidR="008D1AC9" w:rsidRPr="00AF2B4F">
        <w:rPr>
          <w:rFonts w:ascii="Helvetica" w:hAnsi="Helvetica"/>
          <w:color w:val="auto"/>
        </w:rPr>
        <w:t>objectifs -</w:t>
      </w:r>
      <w:r w:rsidR="007060FD" w:rsidRPr="00AF2B4F">
        <w:rPr>
          <w:rFonts w:ascii="Helvetica" w:hAnsi="Helvetica"/>
          <w:color w:val="auto"/>
        </w:rPr>
        <w:t xml:space="preserve"> </w:t>
      </w:r>
      <w:r w:rsidRPr="00AF2B4F">
        <w:rPr>
          <w:rFonts w:ascii="Helvetica" w:hAnsi="Helvetica"/>
          <w:color w:val="auto"/>
        </w:rPr>
        <w:t>ju</w:t>
      </w:r>
      <w:r w:rsidR="00F83ED6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qu’au </w:t>
      </w:r>
    </w:p>
    <w:p w14:paraId="3BAD1634" w14:textId="07BF0006" w:rsidR="00EF6E52" w:rsidRDefault="00B64B18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Rapport terminer jusqu’à design</w:t>
      </w:r>
      <w:r w:rsidR="00C9685F">
        <w:rPr>
          <w:rFonts w:ascii="Helvetica" w:hAnsi="Helvetica"/>
          <w:sz w:val="22"/>
        </w:rPr>
        <w:t> </w:t>
      </w:r>
      <w:r w:rsidR="00C9685F" w:rsidRPr="00C9685F">
        <w:rPr>
          <w:rFonts w:ascii="Helvetica" w:hAnsi="Helvetica"/>
          <w:sz w:val="22"/>
        </w:rPr>
        <w:sym w:font="Wingdings" w:char="F0E0"/>
      </w:r>
      <w:r w:rsidR="00C9685F"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>02</w:t>
      </w:r>
      <w:r w:rsidR="001E55ED">
        <w:rPr>
          <w:rFonts w:ascii="Helvetica" w:hAnsi="Helvetica"/>
          <w:sz w:val="22"/>
        </w:rPr>
        <w:t>.0</w:t>
      </w:r>
      <w:r>
        <w:rPr>
          <w:rFonts w:ascii="Helvetica" w:hAnsi="Helvetica"/>
          <w:sz w:val="22"/>
        </w:rPr>
        <w:t>9</w:t>
      </w:r>
      <w:r w:rsidR="001E55ED">
        <w:rPr>
          <w:rFonts w:ascii="Helvetica" w:hAnsi="Helvetica"/>
          <w:sz w:val="22"/>
        </w:rPr>
        <w:t>.2024</w:t>
      </w:r>
    </w:p>
    <w:p w14:paraId="7A39AC04" w14:textId="77777777" w:rsidR="00D45334" w:rsidRPr="00AF2B4F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11892192" w14:textId="5CFB4B73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Proc</w:t>
      </w:r>
      <w:r w:rsidR="00C261D6" w:rsidRPr="00AF2B4F">
        <w:rPr>
          <w:rFonts w:ascii="Helvetica" w:hAnsi="Helvetica"/>
          <w:color w:val="auto"/>
        </w:rPr>
        <w:t xml:space="preserve">haine </w:t>
      </w:r>
      <w:r w:rsidR="008D1AC9" w:rsidRPr="00AF2B4F">
        <w:rPr>
          <w:rFonts w:ascii="Helvetica" w:hAnsi="Helvetica"/>
          <w:color w:val="auto"/>
        </w:rPr>
        <w:t>réunion :</w:t>
      </w:r>
    </w:p>
    <w:p w14:paraId="54D9AB4A" w14:textId="163D45F3" w:rsidR="00F83ED6" w:rsidRPr="00AF2B4F" w:rsidRDefault="001E55ED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Jeudi </w:t>
      </w:r>
      <w:r w:rsidR="006243DC">
        <w:rPr>
          <w:rFonts w:ascii="Helvetica" w:hAnsi="Helvetica"/>
          <w:sz w:val="22"/>
        </w:rPr>
        <w:t>29.08.2024</w:t>
      </w:r>
      <w:r w:rsidR="0086078E">
        <w:rPr>
          <w:rFonts w:ascii="Helvetica" w:hAnsi="Helvetica"/>
          <w:sz w:val="22"/>
        </w:rPr>
        <w:t xml:space="preserve"> 15h00</w:t>
      </w:r>
      <w:r w:rsidR="006243DC">
        <w:rPr>
          <w:rFonts w:ascii="Helvetica" w:hAnsi="Helvetica"/>
          <w:sz w:val="22"/>
        </w:rPr>
        <w:t xml:space="preserve"> </w:t>
      </w:r>
    </w:p>
    <w:p w14:paraId="0E351333" w14:textId="77777777" w:rsidR="00AF2B4F" w:rsidRPr="00AF2B4F" w:rsidRDefault="00AF2B4F" w:rsidP="007060FD">
      <w:pPr>
        <w:rPr>
          <w:rFonts w:ascii="Helvetica" w:hAnsi="Helvetica"/>
        </w:rPr>
      </w:pPr>
    </w:p>
    <w:p w14:paraId="69308BE6" w14:textId="77777777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Destinataire</w:t>
      </w:r>
      <w:r w:rsidR="0079376B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 de ce PV</w:t>
      </w:r>
    </w:p>
    <w:p w14:paraId="0673F8EF" w14:textId="41E65E06" w:rsidR="00EF6E52" w:rsidRDefault="004C0119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Philipe </w:t>
      </w:r>
      <w:r w:rsidR="00E747A9">
        <w:rPr>
          <w:rFonts w:ascii="Helvetica" w:hAnsi="Helvetica"/>
          <w:sz w:val="22"/>
        </w:rPr>
        <w:t>B</w:t>
      </w:r>
      <w:r>
        <w:rPr>
          <w:rFonts w:ascii="Helvetica" w:hAnsi="Helvetica"/>
          <w:sz w:val="22"/>
        </w:rPr>
        <w:t>ovey</w:t>
      </w:r>
    </w:p>
    <w:p w14:paraId="695B9E5A" w14:textId="18CF9823" w:rsidR="004C0119" w:rsidRPr="004C0119" w:rsidRDefault="0010132E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Aurélie Cu</w:t>
      </w:r>
      <w:r w:rsidR="00E747A9">
        <w:rPr>
          <w:rFonts w:ascii="Helvetica" w:hAnsi="Helvetica"/>
          <w:sz w:val="22"/>
        </w:rPr>
        <w:t>agnier</w:t>
      </w:r>
    </w:p>
    <w:p w14:paraId="6EDA4332" w14:textId="4650C5C8" w:rsidR="004C0119" w:rsidRDefault="004C0119" w:rsidP="00EA71FA">
      <w:pPr>
        <w:rPr>
          <w:rFonts w:ascii="Helvetica" w:hAnsi="Helvetica"/>
          <w:sz w:val="22"/>
        </w:rPr>
      </w:pPr>
    </w:p>
    <w:p w14:paraId="23C063CC" w14:textId="77777777" w:rsidR="004C0119" w:rsidRPr="00AF2B4F" w:rsidRDefault="004C0119" w:rsidP="00EA71FA">
      <w:pPr>
        <w:rPr>
          <w:rFonts w:ascii="Helvetica" w:hAnsi="Helvetica"/>
          <w:sz w:val="22"/>
        </w:rPr>
      </w:pPr>
    </w:p>
    <w:p w14:paraId="2A219E66" w14:textId="1B50BB20" w:rsidR="00EF6E52" w:rsidRPr="00AF2B4F" w:rsidRDefault="00C95C2F" w:rsidP="00EA71F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Lausanne</w:t>
      </w:r>
      <w:r w:rsidR="00EF6E52" w:rsidRPr="00AF2B4F">
        <w:rPr>
          <w:rFonts w:ascii="Helvetica" w:hAnsi="Helvetica"/>
          <w:sz w:val="22"/>
        </w:rPr>
        <w:t xml:space="preserve"> le </w:t>
      </w:r>
      <w:r w:rsidR="009C2C64">
        <w:rPr>
          <w:rFonts w:ascii="Helvetica" w:hAnsi="Helvetica"/>
          <w:sz w:val="22"/>
        </w:rPr>
        <w:t>0</w:t>
      </w:r>
      <w:r w:rsidR="006340A4">
        <w:rPr>
          <w:rFonts w:ascii="Helvetica" w:hAnsi="Helvetica"/>
          <w:sz w:val="22"/>
        </w:rPr>
        <w:t>2</w:t>
      </w:r>
      <w:r w:rsidR="00617982" w:rsidRPr="00AF2B4F">
        <w:rPr>
          <w:rFonts w:ascii="Helvetica" w:hAnsi="Helvetica"/>
          <w:sz w:val="22"/>
        </w:rPr>
        <w:t>.0</w:t>
      </w:r>
      <w:r w:rsidR="009C2C64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.202</w:t>
      </w:r>
      <w:r w:rsidR="0026312D" w:rsidRPr="00AF2B4F">
        <w:rPr>
          <w:rFonts w:ascii="Helvetica" w:hAnsi="Helvetica"/>
          <w:sz w:val="22"/>
        </w:rPr>
        <w:t>4</w:t>
      </w:r>
    </w:p>
    <w:p w14:paraId="66C68405" w14:textId="77777777" w:rsidR="00EF6E52" w:rsidRPr="00AF2B4F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8C3B344" w14:textId="62378B1F"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 </w:t>
      </w:r>
      <w:r w:rsidR="00AF2B4F">
        <w:rPr>
          <w:rFonts w:ascii="Helvetica" w:hAnsi="Helvetica"/>
          <w:sz w:val="22"/>
        </w:rPr>
        <w:t>Loïc David</w:t>
      </w:r>
    </w:p>
    <w:p w14:paraId="36C136C8" w14:textId="77777777"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BE184" w14:textId="77777777" w:rsidR="00056458" w:rsidRDefault="00056458" w:rsidP="002655E6">
      <w:r>
        <w:separator/>
      </w:r>
    </w:p>
  </w:endnote>
  <w:endnote w:type="continuationSeparator" w:id="0">
    <w:p w14:paraId="7A18B64C" w14:textId="77777777" w:rsidR="00056458" w:rsidRDefault="00056458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085F" w14:textId="34D20A82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1033F63" wp14:editId="64A3748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line w14:anchorId="66FF3021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807A96">
      <w:rPr>
        <w:rFonts w:ascii="Helvetica" w:hAnsi="Helvetica"/>
        <w:sz w:val="20"/>
      </w:rPr>
      <w:t>2225_VumetreFrequenciel_PocesVerbal_28.08.2024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807A96">
      <w:rPr>
        <w:rFonts w:ascii="Helvetica" w:hAnsi="Helvetica"/>
        <w:sz w:val="20"/>
      </w:rPr>
      <w:t>04.09.2024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279C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B82F967" wp14:editId="1AA6D02B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11B76836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44259F9B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268DBCA" w14:textId="3E7C699B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807A96">
      <w:rPr>
        <w:rFonts w:ascii="Helvetica" w:hAnsi="Helvetica"/>
        <w:color w:val="595959" w:themeColor="text1" w:themeTint="A6"/>
      </w:rPr>
      <w:t>2225_VumetreFrequenciel_PocesVerbal_28.08.2024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6E0C3" w14:textId="77777777" w:rsidR="00056458" w:rsidRDefault="00056458" w:rsidP="002655E6">
      <w:r>
        <w:separator/>
      </w:r>
    </w:p>
  </w:footnote>
  <w:footnote w:type="continuationSeparator" w:id="0">
    <w:p w14:paraId="58B62AAC" w14:textId="77777777" w:rsidR="00056458" w:rsidRDefault="00056458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98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31C8BE9" wp14:editId="59306799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73E30679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77C4644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82AB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DBA6EC1" wp14:editId="2437CAC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B6B77C9" wp14:editId="34DF09AD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49EA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B185AC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205EFE14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16131"/>
    <w:multiLevelType w:val="hybridMultilevel"/>
    <w:tmpl w:val="B30ED4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07E8AEF8"/>
    <w:lvl w:ilvl="0" w:tplc="10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6A1"/>
    <w:multiLevelType w:val="hybridMultilevel"/>
    <w:tmpl w:val="ECE01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31"/>
    <w:rsid w:val="000248C1"/>
    <w:rsid w:val="00032F26"/>
    <w:rsid w:val="00042EDE"/>
    <w:rsid w:val="0005615F"/>
    <w:rsid w:val="00056458"/>
    <w:rsid w:val="00080935"/>
    <w:rsid w:val="00096512"/>
    <w:rsid w:val="000971F9"/>
    <w:rsid w:val="000A5FAF"/>
    <w:rsid w:val="000B1384"/>
    <w:rsid w:val="000C5BF7"/>
    <w:rsid w:val="000E09FE"/>
    <w:rsid w:val="000F465B"/>
    <w:rsid w:val="000F5C83"/>
    <w:rsid w:val="0010132E"/>
    <w:rsid w:val="00123D34"/>
    <w:rsid w:val="00126D2F"/>
    <w:rsid w:val="001615CB"/>
    <w:rsid w:val="00166A51"/>
    <w:rsid w:val="001671E7"/>
    <w:rsid w:val="00191271"/>
    <w:rsid w:val="001A3423"/>
    <w:rsid w:val="001E55ED"/>
    <w:rsid w:val="001F657B"/>
    <w:rsid w:val="0020068E"/>
    <w:rsid w:val="00210217"/>
    <w:rsid w:val="002117A8"/>
    <w:rsid w:val="002123C8"/>
    <w:rsid w:val="00227868"/>
    <w:rsid w:val="00260E8F"/>
    <w:rsid w:val="00262A93"/>
    <w:rsid w:val="0026312D"/>
    <w:rsid w:val="002655E6"/>
    <w:rsid w:val="00265E68"/>
    <w:rsid w:val="00284C54"/>
    <w:rsid w:val="00290F88"/>
    <w:rsid w:val="002A0AEB"/>
    <w:rsid w:val="002B04DE"/>
    <w:rsid w:val="002B6F69"/>
    <w:rsid w:val="002D463F"/>
    <w:rsid w:val="002E5321"/>
    <w:rsid w:val="002F58BB"/>
    <w:rsid w:val="00301C4B"/>
    <w:rsid w:val="003300AA"/>
    <w:rsid w:val="003425CC"/>
    <w:rsid w:val="00353110"/>
    <w:rsid w:val="00353470"/>
    <w:rsid w:val="0035770E"/>
    <w:rsid w:val="00367384"/>
    <w:rsid w:val="00385A71"/>
    <w:rsid w:val="00393BD7"/>
    <w:rsid w:val="003A0C10"/>
    <w:rsid w:val="003B7251"/>
    <w:rsid w:val="003F1AF1"/>
    <w:rsid w:val="0041370B"/>
    <w:rsid w:val="004206E4"/>
    <w:rsid w:val="00423051"/>
    <w:rsid w:val="0042614B"/>
    <w:rsid w:val="00470791"/>
    <w:rsid w:val="00470BAA"/>
    <w:rsid w:val="004768F6"/>
    <w:rsid w:val="00477360"/>
    <w:rsid w:val="004925F1"/>
    <w:rsid w:val="004A2B7E"/>
    <w:rsid w:val="004A69B7"/>
    <w:rsid w:val="004C0119"/>
    <w:rsid w:val="004D5493"/>
    <w:rsid w:val="004F647E"/>
    <w:rsid w:val="004F796E"/>
    <w:rsid w:val="00512673"/>
    <w:rsid w:val="00521431"/>
    <w:rsid w:val="0054350B"/>
    <w:rsid w:val="00562AE7"/>
    <w:rsid w:val="005A4B48"/>
    <w:rsid w:val="005A7DCF"/>
    <w:rsid w:val="005B6F0D"/>
    <w:rsid w:val="00600632"/>
    <w:rsid w:val="00617982"/>
    <w:rsid w:val="006243DC"/>
    <w:rsid w:val="006340A4"/>
    <w:rsid w:val="006341E9"/>
    <w:rsid w:val="00640390"/>
    <w:rsid w:val="00667680"/>
    <w:rsid w:val="00685769"/>
    <w:rsid w:val="006D0B20"/>
    <w:rsid w:val="006F0213"/>
    <w:rsid w:val="007060FD"/>
    <w:rsid w:val="00731EFC"/>
    <w:rsid w:val="00751380"/>
    <w:rsid w:val="00770399"/>
    <w:rsid w:val="0077495F"/>
    <w:rsid w:val="0079376B"/>
    <w:rsid w:val="007A370D"/>
    <w:rsid w:val="007B1270"/>
    <w:rsid w:val="007F0580"/>
    <w:rsid w:val="00807A96"/>
    <w:rsid w:val="00837DAC"/>
    <w:rsid w:val="0086078E"/>
    <w:rsid w:val="00876E79"/>
    <w:rsid w:val="008A3990"/>
    <w:rsid w:val="008A3AEB"/>
    <w:rsid w:val="008D1AC9"/>
    <w:rsid w:val="008D214A"/>
    <w:rsid w:val="008F6F50"/>
    <w:rsid w:val="009024A3"/>
    <w:rsid w:val="00917579"/>
    <w:rsid w:val="00934562"/>
    <w:rsid w:val="00937DC0"/>
    <w:rsid w:val="009C20F9"/>
    <w:rsid w:val="009C2C64"/>
    <w:rsid w:val="009D7FD4"/>
    <w:rsid w:val="00A17B5F"/>
    <w:rsid w:val="00A33826"/>
    <w:rsid w:val="00A84EF0"/>
    <w:rsid w:val="00A86C31"/>
    <w:rsid w:val="00AB122F"/>
    <w:rsid w:val="00AD0D95"/>
    <w:rsid w:val="00AE7833"/>
    <w:rsid w:val="00AF2B4F"/>
    <w:rsid w:val="00B0029F"/>
    <w:rsid w:val="00B367C0"/>
    <w:rsid w:val="00B54F03"/>
    <w:rsid w:val="00B64B18"/>
    <w:rsid w:val="00B82FEB"/>
    <w:rsid w:val="00B93E09"/>
    <w:rsid w:val="00BB0176"/>
    <w:rsid w:val="00BB18B9"/>
    <w:rsid w:val="00BB50B4"/>
    <w:rsid w:val="00BB65EF"/>
    <w:rsid w:val="00BD2325"/>
    <w:rsid w:val="00BD7A43"/>
    <w:rsid w:val="00BE4328"/>
    <w:rsid w:val="00BF1F8C"/>
    <w:rsid w:val="00C0290C"/>
    <w:rsid w:val="00C07DBC"/>
    <w:rsid w:val="00C1100B"/>
    <w:rsid w:val="00C261D6"/>
    <w:rsid w:val="00C33FFD"/>
    <w:rsid w:val="00C4060E"/>
    <w:rsid w:val="00C57B12"/>
    <w:rsid w:val="00C62EF2"/>
    <w:rsid w:val="00C90E8E"/>
    <w:rsid w:val="00C95C2F"/>
    <w:rsid w:val="00C9685F"/>
    <w:rsid w:val="00CA40A2"/>
    <w:rsid w:val="00CA5490"/>
    <w:rsid w:val="00CA5AA0"/>
    <w:rsid w:val="00CB063C"/>
    <w:rsid w:val="00CB2AE2"/>
    <w:rsid w:val="00CB726F"/>
    <w:rsid w:val="00CC75AD"/>
    <w:rsid w:val="00CE3C4F"/>
    <w:rsid w:val="00CF33A4"/>
    <w:rsid w:val="00D0331C"/>
    <w:rsid w:val="00D1125D"/>
    <w:rsid w:val="00D167C5"/>
    <w:rsid w:val="00D21A97"/>
    <w:rsid w:val="00D35126"/>
    <w:rsid w:val="00D424C8"/>
    <w:rsid w:val="00D437A3"/>
    <w:rsid w:val="00D45334"/>
    <w:rsid w:val="00D7627A"/>
    <w:rsid w:val="00D8070A"/>
    <w:rsid w:val="00DA4DC3"/>
    <w:rsid w:val="00DA7853"/>
    <w:rsid w:val="00DB3E78"/>
    <w:rsid w:val="00E05047"/>
    <w:rsid w:val="00E07449"/>
    <w:rsid w:val="00E23FAB"/>
    <w:rsid w:val="00E277F8"/>
    <w:rsid w:val="00E41C04"/>
    <w:rsid w:val="00E4371D"/>
    <w:rsid w:val="00E74447"/>
    <w:rsid w:val="00E747A9"/>
    <w:rsid w:val="00E92A2B"/>
    <w:rsid w:val="00EA71FA"/>
    <w:rsid w:val="00EB5379"/>
    <w:rsid w:val="00EF6E52"/>
    <w:rsid w:val="00F031B3"/>
    <w:rsid w:val="00F12DE1"/>
    <w:rsid w:val="00F26064"/>
    <w:rsid w:val="00F526FB"/>
    <w:rsid w:val="00F771AE"/>
    <w:rsid w:val="00F77EC7"/>
    <w:rsid w:val="00F80429"/>
    <w:rsid w:val="00F82085"/>
    <w:rsid w:val="00F83ED6"/>
    <w:rsid w:val="00FA256E"/>
    <w:rsid w:val="00FC14D7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9443721"/>
  <w15:docId w15:val="{D8173DB9-0904-4F39-B384-7007032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D0331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033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0331C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03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0331C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5xhr\OneDrive%20-%20Education%20Vaud\Diplome\2225_B\doc\proc&#233;s%20verbaux\2225_VumetreFrequenciel_PocesVerbal_22.08.202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8" ma:contentTypeDescription="Crée un document." ma:contentTypeScope="" ma:versionID="a5ba1717af84e34c0a7143409c15151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952f49621ca0688a3265094fe61dcb0c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f036e-00a9-480e-8309-7c710e134e0a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5C5DC7-2CDC-45A9-A97C-EB7A2B08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f7d9f5a6-831d-4621-8c77-cbcaf993e406"/>
    <ds:schemaRef ds:uri="http://purl.org/dc/elements/1.1/"/>
    <ds:schemaRef ds:uri="http://schemas.microsoft.com/office/2006/metadata/properties"/>
    <ds:schemaRef ds:uri="http://schemas.microsoft.com/office/infopath/2007/PartnerControls"/>
    <ds:schemaRef ds:uri="855f036e-00a9-480e-8309-7c710e134e0a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2225_VumetreFrequenciel_PocesVerbal_22.08.2024</Template>
  <TotalTime>346</TotalTime>
  <Pages>2</Pages>
  <Words>273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Loïc david</dc:creator>
  <cp:lastModifiedBy>Loïc David</cp:lastModifiedBy>
  <cp:revision>119</cp:revision>
  <cp:lastPrinted>2024-09-04T12:06:00Z</cp:lastPrinted>
  <dcterms:created xsi:type="dcterms:W3CDTF">2024-08-23T15:15:00Z</dcterms:created>
  <dcterms:modified xsi:type="dcterms:W3CDTF">2024-09-04T12:06:00Z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