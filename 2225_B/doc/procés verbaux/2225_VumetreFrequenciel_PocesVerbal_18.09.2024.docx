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2B82DE06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E84424">
        <w:rPr>
          <w:rFonts w:ascii="Helvetica" w:hAnsi="Helvetica"/>
          <w:color w:val="auto"/>
          <w:sz w:val="32"/>
          <w:szCs w:val="32"/>
        </w:rPr>
        <w:t>18</w:t>
      </w:r>
      <w:r w:rsidR="00521431">
        <w:rPr>
          <w:rFonts w:ascii="Helvetica" w:hAnsi="Helvetica"/>
          <w:color w:val="auto"/>
          <w:sz w:val="32"/>
          <w:szCs w:val="32"/>
        </w:rPr>
        <w:t>.0</w:t>
      </w:r>
      <w:r w:rsidR="00140802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1EBCB6F1" w14:textId="19E4C8EF" w:rsidR="00746609" w:rsidRDefault="00746609" w:rsidP="00746609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Test périphériques</w:t>
      </w:r>
    </w:p>
    <w:p w14:paraId="48C3026F" w14:textId="0AE0EF36" w:rsidR="00746609" w:rsidRPr="00746609" w:rsidRDefault="00746609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Tous les différents modules de la carte sont validés</w:t>
      </w:r>
      <w:r>
        <w:rPr>
          <w:rFonts w:ascii="Helvetica" w:hAnsi="Helvetica"/>
          <w:sz w:val="22"/>
        </w:rPr>
        <w:t xml:space="preserve"> </w:t>
      </w:r>
    </w:p>
    <w:p w14:paraId="7C412FB7" w14:textId="065013CF" w:rsidR="00746609" w:rsidRDefault="00746609" w:rsidP="00746609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</w:t>
      </w:r>
    </w:p>
    <w:p w14:paraId="6BD0860D" w14:textId="7D807901" w:rsidR="00746609" w:rsidRPr="00746609" w:rsidRDefault="005631BA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Programme</w:t>
      </w:r>
      <w:r w:rsidR="003169EC">
        <w:rPr>
          <w:rFonts w:ascii="Helvetica" w:hAnsi="Helvetica"/>
          <w:sz w:val="22"/>
        </w:rPr>
        <w:t xml:space="preserve"> avancé</w:t>
      </w:r>
      <w:r w:rsidR="00746609">
        <w:rPr>
          <w:rFonts w:ascii="Helvetica" w:hAnsi="Helvetica"/>
          <w:sz w:val="22"/>
        </w:rPr>
        <w:t xml:space="preserve"> </w:t>
      </w:r>
    </w:p>
    <w:p w14:paraId="6E0E14E7" w14:textId="77777777" w:rsidR="00746609" w:rsidRPr="00ED09E8" w:rsidRDefault="00746609" w:rsidP="0074660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25C1EBF" w14:textId="77777777" w:rsidR="00EF6E52" w:rsidRPr="00BD2325" w:rsidRDefault="00EF6E52" w:rsidP="00FE6928">
      <w:pPr>
        <w:ind w:left="1416"/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2E12D179" w14:textId="2D39CF3A" w:rsidR="00073F8A" w:rsidRDefault="00073F8A" w:rsidP="00073F8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</w:t>
      </w:r>
      <w:r w:rsidR="005631BA">
        <w:rPr>
          <w:rFonts w:ascii="Helvetica" w:hAnsi="Helvetica"/>
          <w:sz w:val="22"/>
        </w:rPr>
        <w:t>lors de la connexion avec l’UART</w:t>
      </w:r>
    </w:p>
    <w:p w14:paraId="22FAE547" w14:textId="492C4655" w:rsidR="00073F8A" w:rsidRDefault="005631BA" w:rsidP="00073F8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PC ne reconnait pas l’UART</w:t>
      </w:r>
    </w:p>
    <w:p w14:paraId="08D9B3E5" w14:textId="0A3B47C4" w:rsidR="000804AC" w:rsidRDefault="00713867" w:rsidP="000804A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avec le calcul des valeurs min et max mesurées</w:t>
      </w:r>
    </w:p>
    <w:p w14:paraId="22D72046" w14:textId="68FADFE6" w:rsidR="000804AC" w:rsidRDefault="00713867" w:rsidP="000804A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Les valeurs min et max mesurées ne sont pas correcte</w:t>
      </w:r>
    </w:p>
    <w:p w14:paraId="0A3E46B5" w14:textId="6B27515E" w:rsidR="00713867" w:rsidRDefault="00713867" w:rsidP="00713867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Programme plante </w:t>
      </w:r>
    </w:p>
    <w:p w14:paraId="122B3758" w14:textId="41014A8A" w:rsidR="00713867" w:rsidRDefault="00713867" w:rsidP="00713867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 programme plante après avoir </w:t>
      </w:r>
      <w:r w:rsidR="00EA68EF">
        <w:rPr>
          <w:rFonts w:ascii="Helvetica" w:hAnsi="Helvetica"/>
          <w:sz w:val="22"/>
        </w:rPr>
        <w:t>essayé d’afficher la fréquence</w:t>
      </w:r>
    </w:p>
    <w:p w14:paraId="7B6C712A" w14:textId="77777777" w:rsidR="00713867" w:rsidRDefault="00713867" w:rsidP="00713867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08A04DEA" w14:textId="77777777" w:rsidR="000804AC" w:rsidRDefault="000804AC" w:rsidP="000804AC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5F70E9E4" w:rsidR="00CA40A2" w:rsidRDefault="0059722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lors d</w:t>
      </w:r>
      <w:r w:rsidR="001950C8">
        <w:rPr>
          <w:rFonts w:ascii="Helvetica" w:hAnsi="Helvetica"/>
          <w:sz w:val="22"/>
        </w:rPr>
        <w:t>e la connexion avec l’UART</w:t>
      </w:r>
    </w:p>
    <w:p w14:paraId="63040C1F" w14:textId="253C1EA4" w:rsidR="0039254F" w:rsidRDefault="001950C8" w:rsidP="0039254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Changer de câble car celui-ci était défectueux </w:t>
      </w:r>
    </w:p>
    <w:p w14:paraId="2FDC8B29" w14:textId="77777777" w:rsidR="001950C8" w:rsidRDefault="001950C8" w:rsidP="001950C8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avec le calcul des valeurs min et max mesurées</w:t>
      </w:r>
    </w:p>
    <w:p w14:paraId="7A4CF7D4" w14:textId="2FB0EC1B" w:rsidR="00386E3A" w:rsidRDefault="001950C8" w:rsidP="00386E3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de connexion à l’entrée résolu</w:t>
      </w:r>
    </w:p>
    <w:p w14:paraId="3764CEEB" w14:textId="77777777" w:rsidR="00386E3A" w:rsidRDefault="00386E3A" w:rsidP="00386E3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Programme plante </w:t>
      </w:r>
    </w:p>
    <w:p w14:paraId="315E9FDA" w14:textId="1940CB33" w:rsidR="00386E3A" w:rsidRPr="00386E3A" w:rsidRDefault="00386E3A" w:rsidP="00386E3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Refais les calculs ainsi que la structure du code et cela à fonctionné.</w:t>
      </w: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228D4250" w14:textId="5CB7D512" w:rsidR="00EF6E52" w:rsidRPr="00BD2325" w:rsidRDefault="00A33826" w:rsidP="0054350B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209A6BF4" w14:textId="55D82EF4" w:rsidR="00B93E09" w:rsidRDefault="001950C8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Faire fonctionner le filtre avec une fréquence fixe</w:t>
      </w:r>
    </w:p>
    <w:p w14:paraId="618E2413" w14:textId="12E22234" w:rsidR="001950C8" w:rsidRDefault="001950C8" w:rsidP="001950C8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Le but est de faire fonctionner le filtre avec une fréquence fixe pour le moment et ainsi ensuite faire la rédaction du rapport </w:t>
      </w:r>
    </w:p>
    <w:p w14:paraId="2A1E9489" w14:textId="77777777" w:rsidR="00381D6A" w:rsidRPr="00B93E09" w:rsidRDefault="00381D6A" w:rsidP="001950C8">
      <w:pPr>
        <w:pStyle w:val="Paragraphedeliste1"/>
        <w:ind w:left="1068" w:firstLine="348"/>
        <w:rPr>
          <w:rFonts w:ascii="Helvetica" w:hAnsi="Helvetica"/>
          <w:i/>
          <w:sz w:val="22"/>
        </w:rPr>
      </w:pPr>
    </w:p>
    <w:p w14:paraId="6D574981" w14:textId="3AC3632D" w:rsidR="00B93E09" w:rsidRDefault="00BB0176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Rédaction du rapport </w:t>
      </w:r>
    </w:p>
    <w:p w14:paraId="3C6C196D" w14:textId="3A6F9768" w:rsidR="006D0DA2" w:rsidRPr="00BB0176" w:rsidRDefault="001950C8" w:rsidP="00BB0176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Beaucoup plus se focaliser sur ça rédaction</w:t>
      </w:r>
    </w:p>
    <w:p w14:paraId="47C9B5A6" w14:textId="77777777" w:rsidR="006F0213" w:rsidRDefault="006F0213" w:rsidP="006F0213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38D8F668" w14:textId="24E749F9" w:rsidR="003F1AF1" w:rsidRPr="00AF2B4F" w:rsidRDefault="003F1AF1" w:rsidP="003F1AF1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BAD1634" w14:textId="084F0CA4" w:rsidR="00EF6E52" w:rsidRDefault="00EF6E52" w:rsidP="00584EA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5BA4B350" w14:textId="522C992F" w:rsidR="00584EAD" w:rsidRDefault="00E84424" w:rsidP="00B9451F">
      <w:pPr>
        <w:pStyle w:val="Paragraphedeliste"/>
        <w:numPr>
          <w:ilvl w:val="0"/>
          <w:numId w:val="14"/>
        </w:numPr>
      </w:pPr>
      <w:r>
        <w:t xml:space="preserve">Avancement au maximum du programme </w:t>
      </w:r>
      <w:r>
        <w:sym w:font="Wingdings" w:char="F0E0"/>
      </w:r>
      <w:r>
        <w:t xml:space="preserve"> </w:t>
      </w:r>
      <w:r w:rsidR="002C0B55">
        <w:t>19.09.2024</w:t>
      </w:r>
    </w:p>
    <w:p w14:paraId="13FD8B13" w14:textId="1E0DAB94" w:rsidR="002C0B55" w:rsidRPr="00584EAD" w:rsidRDefault="002C0B55" w:rsidP="00B9451F">
      <w:pPr>
        <w:pStyle w:val="Paragraphedeliste"/>
        <w:numPr>
          <w:ilvl w:val="0"/>
          <w:numId w:val="14"/>
        </w:numPr>
      </w:pPr>
      <w:r>
        <w:t xml:space="preserve">Rendu du rapport </w:t>
      </w:r>
      <w:r>
        <w:sym w:font="Wingdings" w:char="F0E0"/>
      </w:r>
      <w:r>
        <w:t xml:space="preserve"> 24.09.2024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7F1E7D80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746609">
        <w:rPr>
          <w:rFonts w:ascii="Helvetica" w:hAnsi="Helvetica"/>
          <w:sz w:val="22"/>
        </w:rPr>
        <w:t>20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162F" w14:textId="77777777" w:rsidR="00BB18B9" w:rsidRDefault="00BB18B9" w:rsidP="002655E6">
      <w:r>
        <w:separator/>
      </w:r>
    </w:p>
  </w:endnote>
  <w:endnote w:type="continuationSeparator" w:id="0">
    <w:p w14:paraId="784AEAFA" w14:textId="77777777" w:rsidR="00BB18B9" w:rsidRDefault="00BB18B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7BF98EE0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BD68E9">
      <w:rPr>
        <w:rFonts w:ascii="Helvetica" w:hAnsi="Helvetica"/>
        <w:sz w:val="20"/>
      </w:rPr>
      <w:t>2225_VumetreFrequenciel_PocesVerbal_06.09.2024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E84424">
      <w:rPr>
        <w:rFonts w:ascii="Helvetica" w:hAnsi="Helvetica"/>
        <w:sz w:val="20"/>
      </w:rPr>
      <w:t>20.09.2024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55281626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BD68E9">
      <w:rPr>
        <w:rFonts w:ascii="Helvetica" w:hAnsi="Helvetica"/>
        <w:color w:val="595959" w:themeColor="text1" w:themeTint="A6"/>
      </w:rPr>
      <w:t>2225_VumetreFrequenciel_PocesVerbal_06.09.2024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F3E57" w14:textId="77777777" w:rsidR="00BB18B9" w:rsidRDefault="00BB18B9" w:rsidP="002655E6">
      <w:r>
        <w:separator/>
      </w:r>
    </w:p>
  </w:footnote>
  <w:footnote w:type="continuationSeparator" w:id="0">
    <w:p w14:paraId="04CC8D96" w14:textId="77777777" w:rsidR="00BB18B9" w:rsidRDefault="00BB18B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DFF2F494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72A6"/>
    <w:multiLevelType w:val="hybridMultilevel"/>
    <w:tmpl w:val="21D660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1066E"/>
    <w:rsid w:val="000248C1"/>
    <w:rsid w:val="00032F26"/>
    <w:rsid w:val="00033502"/>
    <w:rsid w:val="00042EDE"/>
    <w:rsid w:val="0005615F"/>
    <w:rsid w:val="00073F8A"/>
    <w:rsid w:val="000804AC"/>
    <w:rsid w:val="00080935"/>
    <w:rsid w:val="00096512"/>
    <w:rsid w:val="000971F9"/>
    <w:rsid w:val="000A5FAF"/>
    <w:rsid w:val="000B1384"/>
    <w:rsid w:val="000C5BF7"/>
    <w:rsid w:val="000E09FE"/>
    <w:rsid w:val="000F465B"/>
    <w:rsid w:val="000F5C83"/>
    <w:rsid w:val="0010132E"/>
    <w:rsid w:val="00123D34"/>
    <w:rsid w:val="00126D2F"/>
    <w:rsid w:val="00140802"/>
    <w:rsid w:val="001615CB"/>
    <w:rsid w:val="00166A51"/>
    <w:rsid w:val="001671E7"/>
    <w:rsid w:val="00191271"/>
    <w:rsid w:val="001950C8"/>
    <w:rsid w:val="001A3423"/>
    <w:rsid w:val="001E55ED"/>
    <w:rsid w:val="001F5EBD"/>
    <w:rsid w:val="001F657B"/>
    <w:rsid w:val="0020068E"/>
    <w:rsid w:val="00210217"/>
    <w:rsid w:val="00211269"/>
    <w:rsid w:val="002117A8"/>
    <w:rsid w:val="002123C8"/>
    <w:rsid w:val="00227868"/>
    <w:rsid w:val="00260E8F"/>
    <w:rsid w:val="00262A93"/>
    <w:rsid w:val="0026312D"/>
    <w:rsid w:val="002655E6"/>
    <w:rsid w:val="00265E68"/>
    <w:rsid w:val="002A0AEB"/>
    <w:rsid w:val="002B04DE"/>
    <w:rsid w:val="002B6F69"/>
    <w:rsid w:val="002C0B55"/>
    <w:rsid w:val="002D088D"/>
    <w:rsid w:val="002D463F"/>
    <w:rsid w:val="002E5321"/>
    <w:rsid w:val="002F58BB"/>
    <w:rsid w:val="002F5E8A"/>
    <w:rsid w:val="00301C4B"/>
    <w:rsid w:val="003169EC"/>
    <w:rsid w:val="003300AA"/>
    <w:rsid w:val="003425CC"/>
    <w:rsid w:val="00353110"/>
    <w:rsid w:val="00353470"/>
    <w:rsid w:val="00367384"/>
    <w:rsid w:val="00381D6A"/>
    <w:rsid w:val="00385A71"/>
    <w:rsid w:val="00386E3A"/>
    <w:rsid w:val="0039254F"/>
    <w:rsid w:val="003933B5"/>
    <w:rsid w:val="00393BD7"/>
    <w:rsid w:val="003A0C10"/>
    <w:rsid w:val="003C0606"/>
    <w:rsid w:val="003F1AF1"/>
    <w:rsid w:val="0041370B"/>
    <w:rsid w:val="004206E4"/>
    <w:rsid w:val="00423051"/>
    <w:rsid w:val="0042614B"/>
    <w:rsid w:val="00470791"/>
    <w:rsid w:val="00470BAA"/>
    <w:rsid w:val="004768F6"/>
    <w:rsid w:val="00477360"/>
    <w:rsid w:val="004925F1"/>
    <w:rsid w:val="004A2B7E"/>
    <w:rsid w:val="004A69B7"/>
    <w:rsid w:val="004B5761"/>
    <w:rsid w:val="004C0119"/>
    <w:rsid w:val="004D5493"/>
    <w:rsid w:val="004F647E"/>
    <w:rsid w:val="004F796E"/>
    <w:rsid w:val="00512673"/>
    <w:rsid w:val="00521431"/>
    <w:rsid w:val="0054350B"/>
    <w:rsid w:val="005631BA"/>
    <w:rsid w:val="00584EAD"/>
    <w:rsid w:val="0059722C"/>
    <w:rsid w:val="005A4B48"/>
    <w:rsid w:val="005A7DCF"/>
    <w:rsid w:val="005B6F0D"/>
    <w:rsid w:val="00600632"/>
    <w:rsid w:val="00606CDD"/>
    <w:rsid w:val="00617982"/>
    <w:rsid w:val="006243DC"/>
    <w:rsid w:val="006340A4"/>
    <w:rsid w:val="006341E9"/>
    <w:rsid w:val="00667680"/>
    <w:rsid w:val="006D0B20"/>
    <w:rsid w:val="006D0DA2"/>
    <w:rsid w:val="006F0213"/>
    <w:rsid w:val="006F5CD1"/>
    <w:rsid w:val="007060FD"/>
    <w:rsid w:val="00713867"/>
    <w:rsid w:val="00731EFC"/>
    <w:rsid w:val="00746609"/>
    <w:rsid w:val="00751380"/>
    <w:rsid w:val="00770399"/>
    <w:rsid w:val="0077495F"/>
    <w:rsid w:val="0079376B"/>
    <w:rsid w:val="007A370D"/>
    <w:rsid w:val="007B1270"/>
    <w:rsid w:val="007F0580"/>
    <w:rsid w:val="008542DA"/>
    <w:rsid w:val="0086078E"/>
    <w:rsid w:val="00876E79"/>
    <w:rsid w:val="008A3AEB"/>
    <w:rsid w:val="008D17CD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FD4"/>
    <w:rsid w:val="00A17B5F"/>
    <w:rsid w:val="00A27B10"/>
    <w:rsid w:val="00A33826"/>
    <w:rsid w:val="00A40DA4"/>
    <w:rsid w:val="00A503D7"/>
    <w:rsid w:val="00A6321B"/>
    <w:rsid w:val="00A84EF0"/>
    <w:rsid w:val="00A86C31"/>
    <w:rsid w:val="00AA5E52"/>
    <w:rsid w:val="00AB122F"/>
    <w:rsid w:val="00AD0D95"/>
    <w:rsid w:val="00AF2B4F"/>
    <w:rsid w:val="00B0029F"/>
    <w:rsid w:val="00B367C0"/>
    <w:rsid w:val="00B54F03"/>
    <w:rsid w:val="00B64B18"/>
    <w:rsid w:val="00B82FEB"/>
    <w:rsid w:val="00B93E09"/>
    <w:rsid w:val="00B9451F"/>
    <w:rsid w:val="00BB0176"/>
    <w:rsid w:val="00BB18B9"/>
    <w:rsid w:val="00BB50B4"/>
    <w:rsid w:val="00BB65EF"/>
    <w:rsid w:val="00BC74BE"/>
    <w:rsid w:val="00BD2325"/>
    <w:rsid w:val="00BD68E9"/>
    <w:rsid w:val="00BD7A43"/>
    <w:rsid w:val="00BE4328"/>
    <w:rsid w:val="00BF1F8C"/>
    <w:rsid w:val="00C0290C"/>
    <w:rsid w:val="00C07DBC"/>
    <w:rsid w:val="00C1100B"/>
    <w:rsid w:val="00C261D6"/>
    <w:rsid w:val="00C33FFD"/>
    <w:rsid w:val="00C57B12"/>
    <w:rsid w:val="00C62EF2"/>
    <w:rsid w:val="00C824E3"/>
    <w:rsid w:val="00C90E8E"/>
    <w:rsid w:val="00C95C2F"/>
    <w:rsid w:val="00C9685F"/>
    <w:rsid w:val="00CA40A2"/>
    <w:rsid w:val="00CA5490"/>
    <w:rsid w:val="00CB063C"/>
    <w:rsid w:val="00CB2AE2"/>
    <w:rsid w:val="00CB726F"/>
    <w:rsid w:val="00CC75AD"/>
    <w:rsid w:val="00CE3C4F"/>
    <w:rsid w:val="00CF33A4"/>
    <w:rsid w:val="00D0331C"/>
    <w:rsid w:val="00D167C5"/>
    <w:rsid w:val="00D21A97"/>
    <w:rsid w:val="00D35126"/>
    <w:rsid w:val="00D424C8"/>
    <w:rsid w:val="00D437A3"/>
    <w:rsid w:val="00D45334"/>
    <w:rsid w:val="00D7038D"/>
    <w:rsid w:val="00D7437B"/>
    <w:rsid w:val="00D7627A"/>
    <w:rsid w:val="00D8070A"/>
    <w:rsid w:val="00DA4DC3"/>
    <w:rsid w:val="00DA7853"/>
    <w:rsid w:val="00DB3E78"/>
    <w:rsid w:val="00E05047"/>
    <w:rsid w:val="00E07449"/>
    <w:rsid w:val="00E23FAB"/>
    <w:rsid w:val="00E277F8"/>
    <w:rsid w:val="00E41C04"/>
    <w:rsid w:val="00E4371D"/>
    <w:rsid w:val="00E74447"/>
    <w:rsid w:val="00E747A9"/>
    <w:rsid w:val="00E84424"/>
    <w:rsid w:val="00E92A2B"/>
    <w:rsid w:val="00EA68EF"/>
    <w:rsid w:val="00EA71FA"/>
    <w:rsid w:val="00EB5379"/>
    <w:rsid w:val="00ED09E8"/>
    <w:rsid w:val="00EF6E52"/>
    <w:rsid w:val="00F031B3"/>
    <w:rsid w:val="00F12DE1"/>
    <w:rsid w:val="00F26064"/>
    <w:rsid w:val="00F26F1D"/>
    <w:rsid w:val="00F526FB"/>
    <w:rsid w:val="00F771AE"/>
    <w:rsid w:val="00F77EC7"/>
    <w:rsid w:val="00F80429"/>
    <w:rsid w:val="00F82085"/>
    <w:rsid w:val="00F83ED6"/>
    <w:rsid w:val="00FA60B0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855f036e-00a9-480e-8309-7c710e134e0a"/>
    <ds:schemaRef ds:uri="f7d9f5a6-831d-4621-8c77-cbcaf993e406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572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147</cp:revision>
  <cp:lastPrinted>2024-09-09T12:25:00Z</cp:lastPrinted>
  <dcterms:created xsi:type="dcterms:W3CDTF">2024-08-23T15:15:00Z</dcterms:created>
  <dcterms:modified xsi:type="dcterms:W3CDTF">2024-09-20T15:14:00Z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