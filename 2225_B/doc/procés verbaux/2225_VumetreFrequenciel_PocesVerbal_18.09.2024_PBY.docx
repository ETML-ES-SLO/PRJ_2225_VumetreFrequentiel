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19FE" w14:textId="2B82DE06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84424">
        <w:rPr>
          <w:rFonts w:ascii="Helvetica" w:hAnsi="Helvetica"/>
          <w:color w:val="auto"/>
          <w:sz w:val="32"/>
          <w:szCs w:val="32"/>
        </w:rPr>
        <w:t>18</w:t>
      </w:r>
      <w:r w:rsidR="00521431">
        <w:rPr>
          <w:rFonts w:ascii="Helvetica" w:hAnsi="Helvetica"/>
          <w:color w:val="auto"/>
          <w:sz w:val="32"/>
          <w:szCs w:val="32"/>
        </w:rPr>
        <w:t>.0</w:t>
      </w:r>
      <w:r w:rsidR="00140802">
        <w:rPr>
          <w:rFonts w:ascii="Helvetica" w:hAnsi="Helvetica"/>
          <w:color w:val="auto"/>
          <w:sz w:val="32"/>
          <w:szCs w:val="32"/>
        </w:rPr>
        <w:t>9</w:t>
      </w:r>
      <w:r w:rsidR="00521431">
        <w:rPr>
          <w:rFonts w:ascii="Helvetica" w:hAnsi="Helvetica"/>
          <w:color w:val="auto"/>
          <w:sz w:val="32"/>
          <w:szCs w:val="32"/>
        </w:rPr>
        <w:t>.2024</w:t>
      </w:r>
    </w:p>
    <w:p w14:paraId="42ECE2A4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4BF7E5B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15F1532" w14:textId="38CC3B69" w:rsidR="00D45334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Lo</w:t>
      </w:r>
      <w:r w:rsidR="00917579">
        <w:rPr>
          <w:rFonts w:ascii="Helvetica" w:hAnsi="Helvetica"/>
          <w:sz w:val="22"/>
        </w:rPr>
        <w:t>ï</w:t>
      </w:r>
      <w:r>
        <w:rPr>
          <w:rFonts w:ascii="Helvetica" w:hAnsi="Helvetica"/>
          <w:sz w:val="22"/>
        </w:rPr>
        <w:t xml:space="preserve">c </w:t>
      </w:r>
      <w:r w:rsidR="00521431" w:rsidRPr="00521431">
        <w:rPr>
          <w:rFonts w:ascii="Helvetica" w:hAnsi="Helvetica"/>
          <w:sz w:val="22"/>
        </w:rPr>
        <w:t>David</w:t>
      </w:r>
      <w:r>
        <w:rPr>
          <w:rFonts w:ascii="Helvetica" w:hAnsi="Helvetica"/>
          <w:sz w:val="22"/>
        </w:rPr>
        <w:t xml:space="preserve"> </w:t>
      </w:r>
      <w:r w:rsidR="00D0331C"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 w:rsidRPr="00B0029F">
        <w:rPr>
          <w:rFonts w:ascii="Helvetica" w:hAnsi="Helvetica"/>
          <w:sz w:val="22"/>
        </w:rPr>
        <w:t>(LDD)</w:t>
      </w:r>
    </w:p>
    <w:p w14:paraId="07BCD21E" w14:textId="460173BF" w:rsidR="00F83ED6" w:rsidRPr="00B0029F" w:rsidRDefault="00C1100B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0029F">
        <w:rPr>
          <w:rFonts w:ascii="Helvetica" w:hAnsi="Helvetica"/>
          <w:sz w:val="22"/>
        </w:rPr>
        <w:t xml:space="preserve">Philippe </w:t>
      </w:r>
      <w:r w:rsidR="00521431" w:rsidRPr="00B0029F">
        <w:rPr>
          <w:rFonts w:ascii="Helvetica" w:hAnsi="Helvetica"/>
          <w:sz w:val="22"/>
        </w:rPr>
        <w:t>Bovey</w:t>
      </w:r>
      <w:r w:rsidRPr="00B0029F">
        <w:rPr>
          <w:rFonts w:ascii="Helvetica" w:hAnsi="Helvetica"/>
          <w:sz w:val="22"/>
        </w:rPr>
        <w:tab/>
        <w:t>(PBY)</w:t>
      </w:r>
    </w:p>
    <w:p w14:paraId="71D59027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04546F83" w14:textId="6779124F" w:rsidR="00521431" w:rsidRPr="002B6F69" w:rsidRDefault="002123C8" w:rsidP="002B6F69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État</w:t>
      </w:r>
      <w:r w:rsidR="00EF6E52" w:rsidRPr="00521431">
        <w:rPr>
          <w:rFonts w:ascii="Helvetica" w:hAnsi="Helvetica"/>
          <w:color w:val="auto"/>
        </w:rPr>
        <w:t xml:space="preserve"> </w:t>
      </w:r>
      <w:r w:rsidR="00D45334" w:rsidRPr="00521431">
        <w:rPr>
          <w:rFonts w:ascii="Helvetica" w:hAnsi="Helvetica"/>
          <w:color w:val="auto"/>
        </w:rPr>
        <w:t>des lieux</w:t>
      </w:r>
    </w:p>
    <w:p w14:paraId="1EBCB6F1" w14:textId="19E4C8EF" w:rsidR="00746609" w:rsidRDefault="00746609" w:rsidP="00746609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Test périphériques</w:t>
      </w:r>
    </w:p>
    <w:p w14:paraId="4F9A02BF" w14:textId="4264EC6A" w:rsidR="0020474D" w:rsidRDefault="0020474D" w:rsidP="0020474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Alimentations v</w:t>
      </w:r>
      <w:r w:rsidRPr="0020474D">
        <w:rPr>
          <w:rFonts w:ascii="Helvetica" w:hAnsi="Helvetica"/>
          <w:sz w:val="22"/>
        </w:rPr>
        <w:t>alidées</w:t>
      </w:r>
    </w:p>
    <w:p w14:paraId="6FB24296" w14:textId="60D3428E" w:rsidR="0020474D" w:rsidRDefault="0083695B" w:rsidP="0020474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Microcontrôleur validé </w:t>
      </w:r>
    </w:p>
    <w:p w14:paraId="444C8766" w14:textId="68FE46CF" w:rsidR="0083695B" w:rsidRPr="0020474D" w:rsidRDefault="0083695B" w:rsidP="0020474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LEDs Validé </w:t>
      </w:r>
    </w:p>
    <w:p w14:paraId="6508B526" w14:textId="77777777" w:rsidR="0083695B" w:rsidRDefault="0001236D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ADC + DAC validé</w:t>
      </w:r>
    </w:p>
    <w:p w14:paraId="48C3026F" w14:textId="79031B77" w:rsidR="00746609" w:rsidRDefault="0083695B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FTDI validé</w:t>
      </w:r>
      <w:r w:rsidR="0001236D">
        <w:rPr>
          <w:rFonts w:ascii="Helvetica" w:hAnsi="Helvetica"/>
          <w:sz w:val="22"/>
        </w:rPr>
        <w:t xml:space="preserve"> </w:t>
      </w:r>
    </w:p>
    <w:p w14:paraId="7C412FB7" w14:textId="065013CF" w:rsidR="00746609" w:rsidRDefault="00746609" w:rsidP="00746609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Soft</w:t>
      </w:r>
    </w:p>
    <w:p w14:paraId="6BD0860D" w14:textId="289DA666" w:rsidR="00746609" w:rsidRDefault="0001236D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Gestion LED </w:t>
      </w:r>
      <w:r w:rsidRPr="0001236D">
        <w:rPr>
          <w:rFonts w:ascii="Helvetica" w:hAnsi="Helvetica"/>
          <w:sz w:val="22"/>
        </w:rPr>
        <w:sym w:font="Wingdings" w:char="F0E0"/>
      </w:r>
      <w:r w:rsidR="003E0CC2">
        <w:rPr>
          <w:rFonts w:ascii="Helvetica" w:hAnsi="Helvetica"/>
          <w:sz w:val="22"/>
        </w:rPr>
        <w:t>100 %</w:t>
      </w:r>
    </w:p>
    <w:p w14:paraId="3F731946" w14:textId="3B36ED07" w:rsidR="003E0CC2" w:rsidRDefault="003E0CC2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Filtrage numérique </w:t>
      </w:r>
      <w:r w:rsidRPr="003E0CC2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75 %</w:t>
      </w:r>
    </w:p>
    <w:p w14:paraId="5EE652F1" w14:textId="15F149FB" w:rsidR="003E0CC2" w:rsidRDefault="003E0CC2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DAC </w:t>
      </w:r>
      <w:r w:rsidRPr="003E0CC2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75%</w:t>
      </w:r>
    </w:p>
    <w:p w14:paraId="4BF47FEA" w14:textId="40ED6B5C" w:rsidR="003E0CC2" w:rsidRDefault="003E0CC2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Gestion mémoire </w:t>
      </w:r>
      <w:r w:rsidRPr="003E0CC2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0%</w:t>
      </w:r>
    </w:p>
    <w:p w14:paraId="7C4D5950" w14:textId="77C8E13B" w:rsidR="003E0CC2" w:rsidRPr="00746609" w:rsidRDefault="003E0CC2" w:rsidP="00746609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Application C# </w:t>
      </w:r>
      <w:r w:rsidRPr="003E0CC2">
        <w:rPr>
          <w:rFonts w:ascii="Helvetica" w:hAnsi="Helvetica"/>
          <w:sz w:val="22"/>
        </w:rPr>
        <w:sym w:font="Wingdings" w:char="F0E0"/>
      </w:r>
      <w:r>
        <w:rPr>
          <w:rFonts w:ascii="Helvetica" w:hAnsi="Helvetica"/>
          <w:sz w:val="22"/>
        </w:rPr>
        <w:t xml:space="preserve"> 0%</w:t>
      </w:r>
    </w:p>
    <w:p w14:paraId="6E0E14E7" w14:textId="77777777" w:rsidR="00746609" w:rsidRPr="00ED09E8" w:rsidRDefault="00746609" w:rsidP="0074660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425C1EBF" w14:textId="77777777" w:rsidR="00EF6E52" w:rsidRPr="00BD2325" w:rsidRDefault="00EF6E52" w:rsidP="00FE6928">
      <w:pPr>
        <w:ind w:left="1416"/>
        <w:jc w:val="left"/>
        <w:rPr>
          <w:rFonts w:ascii="Helvetica" w:hAnsi="Helvetica"/>
        </w:rPr>
      </w:pPr>
    </w:p>
    <w:p w14:paraId="63146644" w14:textId="77777777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>Problèmes rencontrés</w:t>
      </w:r>
    </w:p>
    <w:p w14:paraId="2E12D179" w14:textId="2D39CF3A" w:rsidR="00073F8A" w:rsidRDefault="00073F8A" w:rsidP="00073F8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</w:t>
      </w:r>
      <w:r w:rsidR="005631BA">
        <w:rPr>
          <w:rFonts w:ascii="Helvetica" w:hAnsi="Helvetica"/>
          <w:sz w:val="22"/>
        </w:rPr>
        <w:t>lors de la connexion avec l’UART</w:t>
      </w:r>
    </w:p>
    <w:p w14:paraId="22FAE547" w14:textId="492C4655" w:rsidR="00073F8A" w:rsidRDefault="005631BA" w:rsidP="00073F8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 PC ne reconnait pas l’UART</w:t>
      </w:r>
    </w:p>
    <w:p w14:paraId="08D9B3E5" w14:textId="0A3B47C4" w:rsidR="000804AC" w:rsidRDefault="00713867" w:rsidP="000804A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avec le calcul des valeurs min et max mesurées</w:t>
      </w:r>
    </w:p>
    <w:p w14:paraId="22D72046" w14:textId="68FADFE6" w:rsidR="000804AC" w:rsidRDefault="00713867" w:rsidP="000804A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valeurs min et max mesurées ne sont pas correcte</w:t>
      </w:r>
    </w:p>
    <w:p w14:paraId="0A3E46B5" w14:textId="6B27515E" w:rsidR="00713867" w:rsidRDefault="00713867" w:rsidP="00713867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Programme plante </w:t>
      </w:r>
    </w:p>
    <w:p w14:paraId="122B3758" w14:textId="41014A8A" w:rsidR="00713867" w:rsidRDefault="00713867" w:rsidP="00713867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Le programme plante après avoir </w:t>
      </w:r>
      <w:r w:rsidR="00EA68EF">
        <w:rPr>
          <w:rFonts w:ascii="Helvetica" w:hAnsi="Helvetica"/>
          <w:sz w:val="22"/>
        </w:rPr>
        <w:t>essayé d’afficher la fréquence</w:t>
      </w:r>
    </w:p>
    <w:p w14:paraId="7B6C712A" w14:textId="77777777" w:rsidR="00713867" w:rsidRDefault="00713867" w:rsidP="00713867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08A04DEA" w14:textId="77777777" w:rsidR="000804AC" w:rsidRDefault="000804AC" w:rsidP="000804AC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14:paraId="1ACBDACC" w14:textId="15FFCF38" w:rsidR="00EF6E52" w:rsidRPr="0052143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521431">
        <w:rPr>
          <w:rFonts w:ascii="Helvetica" w:hAnsi="Helvetica"/>
          <w:color w:val="auto"/>
        </w:rPr>
        <w:t xml:space="preserve">Solutions </w:t>
      </w:r>
      <w:r w:rsidR="00D45334" w:rsidRPr="00521431">
        <w:rPr>
          <w:rFonts w:ascii="Helvetica" w:hAnsi="Helvetica"/>
          <w:color w:val="auto"/>
        </w:rPr>
        <w:t>proposées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20068E">
        <w:rPr>
          <w:rFonts w:ascii="Helvetica" w:hAnsi="Helvetica"/>
          <w:color w:val="auto"/>
        </w:rPr>
        <w:t>par LDD</w:t>
      </w:r>
    </w:p>
    <w:p w14:paraId="4296E676" w14:textId="5F70E9E4" w:rsidR="00CA40A2" w:rsidRDefault="0059722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lors d</w:t>
      </w:r>
      <w:r w:rsidR="001950C8">
        <w:rPr>
          <w:rFonts w:ascii="Helvetica" w:hAnsi="Helvetica"/>
          <w:sz w:val="22"/>
        </w:rPr>
        <w:t>e la connexion avec l’UART</w:t>
      </w:r>
    </w:p>
    <w:p w14:paraId="63040C1F" w14:textId="253C1EA4" w:rsidR="0039254F" w:rsidRDefault="001950C8" w:rsidP="0039254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Changer de câble car celui-ci était défectueux </w:t>
      </w:r>
    </w:p>
    <w:p w14:paraId="2FDC8B29" w14:textId="77777777" w:rsidR="001950C8" w:rsidRDefault="001950C8" w:rsidP="001950C8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Problème avec le calcul des valeurs min et max mesurées</w:t>
      </w:r>
    </w:p>
    <w:p w14:paraId="7A4CF7D4" w14:textId="5E07166A" w:rsidR="00386E3A" w:rsidRPr="00032A51" w:rsidRDefault="001950C8" w:rsidP="00386E3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032A51">
        <w:rPr>
          <w:rFonts w:ascii="Helvetica" w:hAnsi="Helvetica"/>
          <w:sz w:val="22"/>
        </w:rPr>
        <w:t>Problème de connexion à l’entrée résolu</w:t>
      </w:r>
      <w:r w:rsidR="005C57F5" w:rsidRPr="00032A51">
        <w:rPr>
          <w:rFonts w:ascii="Helvetica" w:hAnsi="Helvetica"/>
          <w:sz w:val="22"/>
        </w:rPr>
        <w:t xml:space="preserve">, la modification ne </w:t>
      </w:r>
      <w:r w:rsidR="00652B6E" w:rsidRPr="00032A51">
        <w:rPr>
          <w:rFonts w:ascii="Helvetica" w:hAnsi="Helvetica"/>
          <w:sz w:val="22"/>
        </w:rPr>
        <w:t>tenait</w:t>
      </w:r>
      <w:r w:rsidR="005C57F5" w:rsidRPr="00032A51">
        <w:rPr>
          <w:rFonts w:ascii="Helvetica" w:hAnsi="Helvetica"/>
          <w:sz w:val="22"/>
        </w:rPr>
        <w:t xml:space="preserve"> pas donc je l’ai refaite</w:t>
      </w:r>
      <w:r w:rsidR="00032A51">
        <w:rPr>
          <w:rFonts w:ascii="Helvetica" w:hAnsi="Helvetica"/>
          <w:sz w:val="22"/>
        </w:rPr>
        <w:t xml:space="preserve"> en faisant passer par-dessous </w:t>
      </w:r>
      <w:r w:rsidR="00652B6E">
        <w:rPr>
          <w:rFonts w:ascii="Helvetica" w:hAnsi="Helvetica"/>
          <w:sz w:val="22"/>
        </w:rPr>
        <w:t>aux lieux</w:t>
      </w:r>
      <w:r w:rsidR="00032A51">
        <w:rPr>
          <w:rFonts w:ascii="Helvetica" w:hAnsi="Helvetica"/>
          <w:sz w:val="22"/>
        </w:rPr>
        <w:t xml:space="preserve"> de dessus</w:t>
      </w:r>
      <w:r w:rsidR="00032A51" w:rsidRPr="00032A51">
        <w:rPr>
          <w:rFonts w:ascii="Helvetica" w:hAnsi="Helvetica"/>
          <w:sz w:val="22"/>
        </w:rPr>
        <w:t>.</w:t>
      </w:r>
    </w:p>
    <w:p w14:paraId="3764CEEB" w14:textId="77777777" w:rsidR="00386E3A" w:rsidRDefault="00386E3A" w:rsidP="00386E3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Programme plante </w:t>
      </w:r>
    </w:p>
    <w:p w14:paraId="228D4250" w14:textId="2CD414BE" w:rsidR="00EF6E52" w:rsidRPr="00E43963" w:rsidRDefault="00386E3A" w:rsidP="00E43963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Refais les calculs ainsi que la structure du code et cela </w:t>
      </w:r>
      <w:r w:rsidR="00652B6E">
        <w:rPr>
          <w:rFonts w:ascii="Helvetica" w:hAnsi="Helvetica"/>
          <w:sz w:val="22"/>
        </w:rPr>
        <w:t>à</w:t>
      </w:r>
      <w:r>
        <w:rPr>
          <w:rFonts w:ascii="Helvetica" w:hAnsi="Helvetica"/>
          <w:sz w:val="22"/>
        </w:rPr>
        <w:t xml:space="preserve"> fonctionné.</w:t>
      </w:r>
    </w:p>
    <w:p w14:paraId="48F0036E" w14:textId="2F1A1265" w:rsidR="00EF6E52" w:rsidRPr="00AF2B4F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lastRenderedPageBreak/>
        <w:t>Décisions prises</w:t>
      </w:r>
      <w:r w:rsidR="00D0331C">
        <w:rPr>
          <w:rFonts w:ascii="Helvetica" w:hAnsi="Helvetica"/>
          <w:color w:val="auto"/>
        </w:rPr>
        <w:t xml:space="preserve"> </w:t>
      </w:r>
      <w:r w:rsidR="00D0331C" w:rsidRPr="00423051">
        <w:rPr>
          <w:rFonts w:ascii="Helvetica" w:hAnsi="Helvetica"/>
          <w:color w:val="auto"/>
        </w:rPr>
        <w:t>par LDD &amp; PBY</w:t>
      </w:r>
    </w:p>
    <w:p w14:paraId="209A6BF4" w14:textId="55D82EF4" w:rsidR="00B93E09" w:rsidRDefault="001950C8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Faire fonctionner le filtre avec une fréquence fixe</w:t>
      </w:r>
    </w:p>
    <w:p w14:paraId="618E2413" w14:textId="12E22234" w:rsidR="001950C8" w:rsidRDefault="001950C8" w:rsidP="001950C8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Le but est de faire fonctionner le filtre avec une fréquence fixe pour le moment et ainsi ensuite faire la rédaction du rapport </w:t>
      </w:r>
    </w:p>
    <w:p w14:paraId="2A1E9489" w14:textId="77777777" w:rsidR="00381D6A" w:rsidRPr="00B93E09" w:rsidRDefault="00381D6A" w:rsidP="001950C8">
      <w:pPr>
        <w:pStyle w:val="Paragraphedeliste1"/>
        <w:ind w:left="1068" w:firstLine="348"/>
        <w:rPr>
          <w:rFonts w:ascii="Helvetica" w:hAnsi="Helvetica"/>
          <w:i/>
          <w:sz w:val="22"/>
        </w:rPr>
      </w:pPr>
    </w:p>
    <w:p w14:paraId="6D574981" w14:textId="3AC3632D" w:rsidR="00B93E09" w:rsidRDefault="00BB0176" w:rsidP="00B93E09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 xml:space="preserve">Rédaction du rapport </w:t>
      </w:r>
    </w:p>
    <w:p w14:paraId="3C6C196D" w14:textId="0064929B" w:rsidR="006D0DA2" w:rsidRPr="00BB0176" w:rsidRDefault="00652B6E" w:rsidP="00BB0176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/>
          <w:sz w:val="22"/>
        </w:rPr>
        <w:t>S</w:t>
      </w:r>
      <w:r w:rsidR="001950C8">
        <w:rPr>
          <w:rFonts w:ascii="Helvetica" w:hAnsi="Helvetica"/>
          <w:i/>
          <w:sz w:val="22"/>
        </w:rPr>
        <w:t xml:space="preserve">e focaliser sur </w:t>
      </w:r>
      <w:r w:rsidR="00A31A56" w:rsidRPr="00652B6E">
        <w:rPr>
          <w:rFonts w:ascii="Helvetica" w:hAnsi="Helvetica"/>
          <w:i/>
          <w:sz w:val="22"/>
        </w:rPr>
        <w:t>la</w:t>
      </w:r>
      <w:r w:rsidR="001950C8">
        <w:rPr>
          <w:rFonts w:ascii="Helvetica" w:hAnsi="Helvetica"/>
          <w:i/>
          <w:sz w:val="22"/>
        </w:rPr>
        <w:t xml:space="preserve"> rédaction</w:t>
      </w:r>
    </w:p>
    <w:p w14:paraId="47C9B5A6" w14:textId="77777777" w:rsidR="006F0213" w:rsidRDefault="006F0213" w:rsidP="006F0213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38D8F668" w14:textId="24E749F9" w:rsidR="003F1AF1" w:rsidRPr="00AF2B4F" w:rsidRDefault="003F1AF1" w:rsidP="003F1AF1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0179F8E7" w14:textId="77777777" w:rsidR="00EF6E52" w:rsidRPr="00AF2B4F" w:rsidRDefault="00EF6E52" w:rsidP="007060FD">
      <w:pPr>
        <w:rPr>
          <w:rFonts w:ascii="Helvetica" w:hAnsi="Helvetica"/>
          <w:i/>
        </w:rPr>
      </w:pPr>
    </w:p>
    <w:p w14:paraId="3BAD1634" w14:textId="084F0CA4" w:rsidR="00EF6E52" w:rsidRDefault="00EF6E52" w:rsidP="00584EA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 xml:space="preserve">Suite du projet </w:t>
      </w:r>
      <w:r w:rsidR="007060FD" w:rsidRPr="00AF2B4F">
        <w:rPr>
          <w:rFonts w:ascii="Helvetica" w:hAnsi="Helvetica"/>
          <w:color w:val="auto"/>
        </w:rPr>
        <w:t xml:space="preserve">/ </w:t>
      </w:r>
      <w:r w:rsidR="008D1AC9" w:rsidRPr="00AF2B4F">
        <w:rPr>
          <w:rFonts w:ascii="Helvetica" w:hAnsi="Helvetica"/>
          <w:color w:val="auto"/>
        </w:rPr>
        <w:t>objectifs -</w:t>
      </w:r>
      <w:r w:rsidR="007060FD" w:rsidRPr="00AF2B4F">
        <w:rPr>
          <w:rFonts w:ascii="Helvetica" w:hAnsi="Helvetica"/>
          <w:color w:val="auto"/>
        </w:rPr>
        <w:t xml:space="preserve"> </w:t>
      </w:r>
      <w:r w:rsidRPr="00AF2B4F">
        <w:rPr>
          <w:rFonts w:ascii="Helvetica" w:hAnsi="Helvetica"/>
          <w:color w:val="auto"/>
        </w:rPr>
        <w:t>ju</w:t>
      </w:r>
      <w:r w:rsidR="00F83ED6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qu’au </w:t>
      </w:r>
    </w:p>
    <w:p w14:paraId="5BA4B350" w14:textId="522C992F" w:rsidR="00584EAD" w:rsidRDefault="00E84424" w:rsidP="00B9451F">
      <w:pPr>
        <w:pStyle w:val="Paragraphedeliste"/>
        <w:numPr>
          <w:ilvl w:val="0"/>
          <w:numId w:val="14"/>
        </w:numPr>
      </w:pPr>
      <w:r>
        <w:t xml:space="preserve">Avancement au maximum du programme </w:t>
      </w:r>
      <w:r>
        <w:sym w:font="Wingdings" w:char="F0E0"/>
      </w:r>
      <w:r>
        <w:t xml:space="preserve"> </w:t>
      </w:r>
      <w:r w:rsidR="002C0B55">
        <w:t>19.09.2024</w:t>
      </w:r>
    </w:p>
    <w:p w14:paraId="13FD8B13" w14:textId="1E0DAB94" w:rsidR="002C0B55" w:rsidRPr="00584EAD" w:rsidRDefault="002C0B55" w:rsidP="00B9451F">
      <w:pPr>
        <w:pStyle w:val="Paragraphedeliste"/>
        <w:numPr>
          <w:ilvl w:val="0"/>
          <w:numId w:val="14"/>
        </w:numPr>
      </w:pPr>
      <w:r>
        <w:t xml:space="preserve">Rendu du rapport </w:t>
      </w:r>
      <w:r>
        <w:sym w:font="Wingdings" w:char="F0E0"/>
      </w:r>
      <w:r>
        <w:t xml:space="preserve"> 24.09.2024</w:t>
      </w:r>
    </w:p>
    <w:p w14:paraId="7A39AC04" w14:textId="77777777" w:rsidR="00D45334" w:rsidRPr="00AF2B4F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0E351333" w14:textId="77777777" w:rsidR="00AF2B4F" w:rsidRPr="00AF2B4F" w:rsidRDefault="00AF2B4F" w:rsidP="007060FD">
      <w:pPr>
        <w:rPr>
          <w:rFonts w:ascii="Helvetica" w:hAnsi="Helvetica"/>
        </w:rPr>
      </w:pPr>
    </w:p>
    <w:p w14:paraId="69308BE6" w14:textId="77777777" w:rsidR="00F83ED6" w:rsidRPr="00AF2B4F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AF2B4F">
        <w:rPr>
          <w:rFonts w:ascii="Helvetica" w:hAnsi="Helvetica"/>
          <w:color w:val="auto"/>
        </w:rPr>
        <w:t>Destinataire</w:t>
      </w:r>
      <w:r w:rsidR="0079376B" w:rsidRPr="00AF2B4F">
        <w:rPr>
          <w:rFonts w:ascii="Helvetica" w:hAnsi="Helvetica"/>
          <w:color w:val="auto"/>
        </w:rPr>
        <w:t>s</w:t>
      </w:r>
      <w:r w:rsidRPr="00AF2B4F">
        <w:rPr>
          <w:rFonts w:ascii="Helvetica" w:hAnsi="Helvetica"/>
          <w:color w:val="auto"/>
        </w:rPr>
        <w:t xml:space="preserve"> de ce PV</w:t>
      </w:r>
    </w:p>
    <w:p w14:paraId="0673F8EF" w14:textId="41E65E06" w:rsidR="00EF6E52" w:rsidRDefault="004C0119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Philipe </w:t>
      </w:r>
      <w:r w:rsidR="00E747A9">
        <w:rPr>
          <w:rFonts w:ascii="Helvetica" w:hAnsi="Helvetica"/>
          <w:sz w:val="22"/>
        </w:rPr>
        <w:t>B</w:t>
      </w:r>
      <w:r>
        <w:rPr>
          <w:rFonts w:ascii="Helvetica" w:hAnsi="Helvetica"/>
          <w:sz w:val="22"/>
        </w:rPr>
        <w:t>ovey</w:t>
      </w:r>
    </w:p>
    <w:p w14:paraId="695B9E5A" w14:textId="18CF9823" w:rsidR="004C0119" w:rsidRPr="004C0119" w:rsidRDefault="0010132E" w:rsidP="004C0119">
      <w:pPr>
        <w:pStyle w:val="Paragraphedeliste"/>
        <w:numPr>
          <w:ilvl w:val="0"/>
          <w:numId w:val="13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Aurélie Cu</w:t>
      </w:r>
      <w:r w:rsidR="00E747A9">
        <w:rPr>
          <w:rFonts w:ascii="Helvetica" w:hAnsi="Helvetica"/>
          <w:sz w:val="22"/>
        </w:rPr>
        <w:t>agnier</w:t>
      </w:r>
    </w:p>
    <w:p w14:paraId="6EDA4332" w14:textId="4650C5C8" w:rsidR="004C0119" w:rsidRDefault="004C0119" w:rsidP="00EA71FA">
      <w:pPr>
        <w:rPr>
          <w:rFonts w:ascii="Helvetica" w:hAnsi="Helvetica"/>
          <w:sz w:val="22"/>
        </w:rPr>
      </w:pPr>
    </w:p>
    <w:p w14:paraId="23C063CC" w14:textId="77777777" w:rsidR="004C0119" w:rsidRPr="00AF2B4F" w:rsidRDefault="004C0119" w:rsidP="00EA71FA">
      <w:pPr>
        <w:rPr>
          <w:rFonts w:ascii="Helvetica" w:hAnsi="Helvetica"/>
          <w:sz w:val="22"/>
        </w:rPr>
      </w:pPr>
    </w:p>
    <w:p w14:paraId="2A219E66" w14:textId="7F1E7D80" w:rsidR="00EF6E52" w:rsidRPr="00AF2B4F" w:rsidRDefault="00C95C2F" w:rsidP="00EA71FA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Lausanne</w:t>
      </w:r>
      <w:r w:rsidR="00EF6E52" w:rsidRPr="00AF2B4F">
        <w:rPr>
          <w:rFonts w:ascii="Helvetica" w:hAnsi="Helvetica"/>
          <w:sz w:val="22"/>
        </w:rPr>
        <w:t xml:space="preserve"> le </w:t>
      </w:r>
      <w:r w:rsidR="00746609">
        <w:rPr>
          <w:rFonts w:ascii="Helvetica" w:hAnsi="Helvetica"/>
          <w:sz w:val="22"/>
        </w:rPr>
        <w:t>20</w:t>
      </w:r>
      <w:r w:rsidR="00617982" w:rsidRPr="00AF2B4F">
        <w:rPr>
          <w:rFonts w:ascii="Helvetica" w:hAnsi="Helvetica"/>
          <w:sz w:val="22"/>
        </w:rPr>
        <w:t>.0</w:t>
      </w:r>
      <w:r w:rsidR="009C2C64">
        <w:rPr>
          <w:rFonts w:ascii="Helvetica" w:hAnsi="Helvetica"/>
          <w:sz w:val="22"/>
        </w:rPr>
        <w:t>9</w:t>
      </w:r>
      <w:r w:rsidR="00617982" w:rsidRPr="00AF2B4F">
        <w:rPr>
          <w:rFonts w:ascii="Helvetica" w:hAnsi="Helvetica"/>
          <w:sz w:val="22"/>
        </w:rPr>
        <w:t>.202</w:t>
      </w:r>
      <w:r w:rsidR="0026312D" w:rsidRPr="00AF2B4F">
        <w:rPr>
          <w:rFonts w:ascii="Helvetica" w:hAnsi="Helvetica"/>
          <w:sz w:val="22"/>
        </w:rPr>
        <w:t>4</w:t>
      </w:r>
    </w:p>
    <w:p w14:paraId="66C68405" w14:textId="77777777" w:rsidR="00EF6E52" w:rsidRPr="00AF2B4F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8C3B344" w14:textId="62378B1F"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AF2B4F">
        <w:rPr>
          <w:rFonts w:ascii="Helvetica" w:hAnsi="Helvetica"/>
          <w:sz w:val="22"/>
        </w:rPr>
        <w:t xml:space="preserve"> </w:t>
      </w:r>
      <w:r w:rsidR="00AF2B4F">
        <w:rPr>
          <w:rFonts w:ascii="Helvetica" w:hAnsi="Helvetica"/>
          <w:sz w:val="22"/>
        </w:rPr>
        <w:t>Loïc David</w:t>
      </w:r>
    </w:p>
    <w:p w14:paraId="36C136C8" w14:textId="77777777"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69F55" w14:textId="77777777" w:rsidR="004468AC" w:rsidRDefault="004468AC" w:rsidP="002655E6">
      <w:r>
        <w:separator/>
      </w:r>
    </w:p>
  </w:endnote>
  <w:endnote w:type="continuationSeparator" w:id="0">
    <w:p w14:paraId="5999A4D2" w14:textId="77777777" w:rsidR="004468AC" w:rsidRDefault="004468AC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9085F" w14:textId="40416410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1033F63" wp14:editId="64A3748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F3021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DF4F8B">
      <w:rPr>
        <w:rFonts w:ascii="Helvetica" w:hAnsi="Helvetica"/>
        <w:sz w:val="20"/>
      </w:rPr>
      <w:t>2225_VumetreFrequenciel_PocesVerbal_18.09.2024_PBY.docx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DF4F8B">
      <w:rPr>
        <w:rFonts w:ascii="Helvetica" w:hAnsi="Helvetica"/>
        <w:sz w:val="20"/>
      </w:rPr>
      <w:t>24.09.2024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7279C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6B82F967" wp14:editId="1AA6D02B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11B76836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44259F9B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268DBCA" w14:textId="0718D7A8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DF4F8B">
      <w:rPr>
        <w:rFonts w:ascii="Helvetica" w:hAnsi="Helvetica"/>
        <w:color w:val="595959" w:themeColor="text1" w:themeTint="A6"/>
      </w:rPr>
      <w:t>2225_VumetreFrequenciel_PocesVerbal_18.09.2024_PBY.docx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96D37" w14:textId="77777777" w:rsidR="004468AC" w:rsidRDefault="004468AC" w:rsidP="002655E6">
      <w:r>
        <w:separator/>
      </w:r>
    </w:p>
  </w:footnote>
  <w:footnote w:type="continuationSeparator" w:id="0">
    <w:p w14:paraId="368FA5C9" w14:textId="77777777" w:rsidR="004468AC" w:rsidRDefault="004468AC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FC98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31C8BE9" wp14:editId="59306799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73E30679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77C4644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F82AB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DBA6EC1" wp14:editId="2437CAC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B6B77C9" wp14:editId="34DF09AD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149EA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6B185AC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205EFE14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16131"/>
    <w:multiLevelType w:val="hybridMultilevel"/>
    <w:tmpl w:val="B30ED4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DFF2F494"/>
    <w:lvl w:ilvl="0" w:tplc="10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E72A6"/>
    <w:multiLevelType w:val="hybridMultilevel"/>
    <w:tmpl w:val="21D660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ECE01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556172">
    <w:abstractNumId w:val="2"/>
  </w:num>
  <w:num w:numId="2" w16cid:durableId="856769442">
    <w:abstractNumId w:val="2"/>
  </w:num>
  <w:num w:numId="3" w16cid:durableId="658729535">
    <w:abstractNumId w:val="2"/>
  </w:num>
  <w:num w:numId="4" w16cid:durableId="1597858424">
    <w:abstractNumId w:val="2"/>
  </w:num>
  <w:num w:numId="5" w16cid:durableId="1202134211">
    <w:abstractNumId w:val="2"/>
  </w:num>
  <w:num w:numId="6" w16cid:durableId="2107842726">
    <w:abstractNumId w:val="2"/>
  </w:num>
  <w:num w:numId="7" w16cid:durableId="281498481">
    <w:abstractNumId w:val="5"/>
  </w:num>
  <w:num w:numId="8" w16cid:durableId="317805872">
    <w:abstractNumId w:val="7"/>
  </w:num>
  <w:num w:numId="9" w16cid:durableId="2133396212">
    <w:abstractNumId w:val="1"/>
  </w:num>
  <w:num w:numId="10" w16cid:durableId="934169805">
    <w:abstractNumId w:val="3"/>
  </w:num>
  <w:num w:numId="11" w16cid:durableId="1317567748">
    <w:abstractNumId w:val="8"/>
  </w:num>
  <w:num w:numId="12" w16cid:durableId="746077105">
    <w:abstractNumId w:val="4"/>
  </w:num>
  <w:num w:numId="13" w16cid:durableId="1081215598">
    <w:abstractNumId w:val="0"/>
  </w:num>
  <w:num w:numId="14" w16cid:durableId="500048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31"/>
    <w:rsid w:val="0001066E"/>
    <w:rsid w:val="0001236D"/>
    <w:rsid w:val="000248C1"/>
    <w:rsid w:val="00032A51"/>
    <w:rsid w:val="00032F26"/>
    <w:rsid w:val="00033502"/>
    <w:rsid w:val="00042EDE"/>
    <w:rsid w:val="0005615F"/>
    <w:rsid w:val="00073F8A"/>
    <w:rsid w:val="000804AC"/>
    <w:rsid w:val="00080935"/>
    <w:rsid w:val="00096512"/>
    <w:rsid w:val="00096C1A"/>
    <w:rsid w:val="000971F9"/>
    <w:rsid w:val="000A5FAF"/>
    <w:rsid w:val="000B1384"/>
    <w:rsid w:val="000C5BF7"/>
    <w:rsid w:val="000E09FE"/>
    <w:rsid w:val="000F465B"/>
    <w:rsid w:val="000F5C83"/>
    <w:rsid w:val="0010132E"/>
    <w:rsid w:val="00123D34"/>
    <w:rsid w:val="00126D2F"/>
    <w:rsid w:val="00140802"/>
    <w:rsid w:val="001615CB"/>
    <w:rsid w:val="00166A51"/>
    <w:rsid w:val="001671E7"/>
    <w:rsid w:val="00191271"/>
    <w:rsid w:val="001950C8"/>
    <w:rsid w:val="001A3423"/>
    <w:rsid w:val="001E55ED"/>
    <w:rsid w:val="001F5EBD"/>
    <w:rsid w:val="001F657B"/>
    <w:rsid w:val="0020068E"/>
    <w:rsid w:val="0020474D"/>
    <w:rsid w:val="00210217"/>
    <w:rsid w:val="00211269"/>
    <w:rsid w:val="002117A8"/>
    <w:rsid w:val="002123C8"/>
    <w:rsid w:val="00227868"/>
    <w:rsid w:val="00260E8F"/>
    <w:rsid w:val="00262A93"/>
    <w:rsid w:val="0026312D"/>
    <w:rsid w:val="002655E6"/>
    <w:rsid w:val="00265E68"/>
    <w:rsid w:val="002A0AEB"/>
    <w:rsid w:val="002B04DE"/>
    <w:rsid w:val="002B6F69"/>
    <w:rsid w:val="002C0B55"/>
    <w:rsid w:val="002D03BA"/>
    <w:rsid w:val="002D088D"/>
    <w:rsid w:val="002D463F"/>
    <w:rsid w:val="002E5321"/>
    <w:rsid w:val="002F58BB"/>
    <w:rsid w:val="002F5E8A"/>
    <w:rsid w:val="00301C4B"/>
    <w:rsid w:val="003169EC"/>
    <w:rsid w:val="003300AA"/>
    <w:rsid w:val="003425CC"/>
    <w:rsid w:val="00353110"/>
    <w:rsid w:val="00353470"/>
    <w:rsid w:val="00367384"/>
    <w:rsid w:val="00381D6A"/>
    <w:rsid w:val="00385A71"/>
    <w:rsid w:val="00386E3A"/>
    <w:rsid w:val="0039254F"/>
    <w:rsid w:val="003933B5"/>
    <w:rsid w:val="00393BD7"/>
    <w:rsid w:val="003A0C10"/>
    <w:rsid w:val="003C0606"/>
    <w:rsid w:val="003E0CC2"/>
    <w:rsid w:val="003F1AF1"/>
    <w:rsid w:val="0041370B"/>
    <w:rsid w:val="004206E4"/>
    <w:rsid w:val="00423051"/>
    <w:rsid w:val="0042614B"/>
    <w:rsid w:val="004468AC"/>
    <w:rsid w:val="00470791"/>
    <w:rsid w:val="00470BAA"/>
    <w:rsid w:val="004768F6"/>
    <w:rsid w:val="00477360"/>
    <w:rsid w:val="004925F1"/>
    <w:rsid w:val="004A2B7E"/>
    <w:rsid w:val="004A69B7"/>
    <w:rsid w:val="004B5761"/>
    <w:rsid w:val="004C0119"/>
    <w:rsid w:val="004D5493"/>
    <w:rsid w:val="004F647E"/>
    <w:rsid w:val="004F796E"/>
    <w:rsid w:val="00512673"/>
    <w:rsid w:val="00521431"/>
    <w:rsid w:val="0054350B"/>
    <w:rsid w:val="005631BA"/>
    <w:rsid w:val="00584EAD"/>
    <w:rsid w:val="0059722C"/>
    <w:rsid w:val="005A4B48"/>
    <w:rsid w:val="005A7DCF"/>
    <w:rsid w:val="005B6F0D"/>
    <w:rsid w:val="005C57F5"/>
    <w:rsid w:val="00600632"/>
    <w:rsid w:val="00606CDD"/>
    <w:rsid w:val="00617982"/>
    <w:rsid w:val="006243DC"/>
    <w:rsid w:val="006340A4"/>
    <w:rsid w:val="006341E9"/>
    <w:rsid w:val="00652B6E"/>
    <w:rsid w:val="00667680"/>
    <w:rsid w:val="006B1747"/>
    <w:rsid w:val="006D0B20"/>
    <w:rsid w:val="006D0DA2"/>
    <w:rsid w:val="006F0213"/>
    <w:rsid w:val="006F5CD1"/>
    <w:rsid w:val="007060FD"/>
    <w:rsid w:val="00713867"/>
    <w:rsid w:val="00731EFC"/>
    <w:rsid w:val="00746609"/>
    <w:rsid w:val="00751380"/>
    <w:rsid w:val="00770399"/>
    <w:rsid w:val="0077495F"/>
    <w:rsid w:val="0079376B"/>
    <w:rsid w:val="007A370D"/>
    <w:rsid w:val="007B1270"/>
    <w:rsid w:val="007F0580"/>
    <w:rsid w:val="0083695B"/>
    <w:rsid w:val="008542DA"/>
    <w:rsid w:val="0086078E"/>
    <w:rsid w:val="00870A98"/>
    <w:rsid w:val="00876E79"/>
    <w:rsid w:val="008A3AEB"/>
    <w:rsid w:val="008D17CD"/>
    <w:rsid w:val="008D1AC9"/>
    <w:rsid w:val="008D214A"/>
    <w:rsid w:val="008F6F50"/>
    <w:rsid w:val="009024A3"/>
    <w:rsid w:val="00917579"/>
    <w:rsid w:val="00934562"/>
    <w:rsid w:val="00937DC0"/>
    <w:rsid w:val="009C20F9"/>
    <w:rsid w:val="009C2C64"/>
    <w:rsid w:val="009D74E3"/>
    <w:rsid w:val="009D7FD4"/>
    <w:rsid w:val="00A17B5F"/>
    <w:rsid w:val="00A27B10"/>
    <w:rsid w:val="00A31A56"/>
    <w:rsid w:val="00A33826"/>
    <w:rsid w:val="00A40DA4"/>
    <w:rsid w:val="00A503D7"/>
    <w:rsid w:val="00A6321B"/>
    <w:rsid w:val="00A84EF0"/>
    <w:rsid w:val="00A86C31"/>
    <w:rsid w:val="00AA5E52"/>
    <w:rsid w:val="00AB122F"/>
    <w:rsid w:val="00AD0D95"/>
    <w:rsid w:val="00AF2B4F"/>
    <w:rsid w:val="00B0029F"/>
    <w:rsid w:val="00B367C0"/>
    <w:rsid w:val="00B54F03"/>
    <w:rsid w:val="00B64B18"/>
    <w:rsid w:val="00B82FEB"/>
    <w:rsid w:val="00B93E09"/>
    <w:rsid w:val="00B9451F"/>
    <w:rsid w:val="00BB0176"/>
    <w:rsid w:val="00BB18B9"/>
    <w:rsid w:val="00BB50B4"/>
    <w:rsid w:val="00BB65EF"/>
    <w:rsid w:val="00BC74BE"/>
    <w:rsid w:val="00BD2325"/>
    <w:rsid w:val="00BD68E9"/>
    <w:rsid w:val="00BD7A43"/>
    <w:rsid w:val="00BE4328"/>
    <w:rsid w:val="00BF1F8C"/>
    <w:rsid w:val="00C0290C"/>
    <w:rsid w:val="00C07DBC"/>
    <w:rsid w:val="00C1100B"/>
    <w:rsid w:val="00C261D6"/>
    <w:rsid w:val="00C33FFD"/>
    <w:rsid w:val="00C57B12"/>
    <w:rsid w:val="00C60373"/>
    <w:rsid w:val="00C62EF2"/>
    <w:rsid w:val="00C824E3"/>
    <w:rsid w:val="00C90E8E"/>
    <w:rsid w:val="00C95C2F"/>
    <w:rsid w:val="00C9685F"/>
    <w:rsid w:val="00CA40A2"/>
    <w:rsid w:val="00CA5490"/>
    <w:rsid w:val="00CB063C"/>
    <w:rsid w:val="00CB2AE2"/>
    <w:rsid w:val="00CB726F"/>
    <w:rsid w:val="00CC75AD"/>
    <w:rsid w:val="00CE3C4F"/>
    <w:rsid w:val="00CF33A4"/>
    <w:rsid w:val="00D0331C"/>
    <w:rsid w:val="00D167C5"/>
    <w:rsid w:val="00D21A97"/>
    <w:rsid w:val="00D35126"/>
    <w:rsid w:val="00D424C8"/>
    <w:rsid w:val="00D437A3"/>
    <w:rsid w:val="00D45334"/>
    <w:rsid w:val="00D7038D"/>
    <w:rsid w:val="00D7437B"/>
    <w:rsid w:val="00D7627A"/>
    <w:rsid w:val="00D8070A"/>
    <w:rsid w:val="00DA4DC3"/>
    <w:rsid w:val="00DA7853"/>
    <w:rsid w:val="00DB3E78"/>
    <w:rsid w:val="00DF4F8B"/>
    <w:rsid w:val="00E05047"/>
    <w:rsid w:val="00E07449"/>
    <w:rsid w:val="00E23FAB"/>
    <w:rsid w:val="00E277F8"/>
    <w:rsid w:val="00E41C04"/>
    <w:rsid w:val="00E4371D"/>
    <w:rsid w:val="00E43963"/>
    <w:rsid w:val="00E74447"/>
    <w:rsid w:val="00E747A9"/>
    <w:rsid w:val="00E84424"/>
    <w:rsid w:val="00E92A2B"/>
    <w:rsid w:val="00EA68EF"/>
    <w:rsid w:val="00EA71FA"/>
    <w:rsid w:val="00EB5379"/>
    <w:rsid w:val="00ED09E8"/>
    <w:rsid w:val="00EF6E52"/>
    <w:rsid w:val="00F031B3"/>
    <w:rsid w:val="00F12DE1"/>
    <w:rsid w:val="00F26064"/>
    <w:rsid w:val="00F26F1D"/>
    <w:rsid w:val="00F35DD6"/>
    <w:rsid w:val="00F526FB"/>
    <w:rsid w:val="00F771AE"/>
    <w:rsid w:val="00F77EC7"/>
    <w:rsid w:val="00F80429"/>
    <w:rsid w:val="00F82085"/>
    <w:rsid w:val="00F83ED6"/>
    <w:rsid w:val="00FA60B0"/>
    <w:rsid w:val="00FE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443721"/>
  <w15:docId w15:val="{D8173DB9-0904-4F39-B384-7007032B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D0331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D0331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0331C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D033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D0331C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55xhr\OneDrive%20-%20Education%20Vaud\Diplome\2225_B\doc\proc&#233;s%20verbaux\2225_VumetreFrequenciel_PocesVerbal_22.08.202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8" ma:contentTypeDescription="Crée un document." ma:contentTypeScope="" ma:versionID="a5ba1717af84e34c0a7143409c15151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952f49621ca0688a3265094fe61dcb0c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f036e-00a9-480e-8309-7c710e134e0a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C5DC7-2CDC-45A9-A97C-EB7A2B08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855f036e-00a9-480e-8309-7c710e134e0a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2225_VumetreFrequenciel_PocesVerbal_22.08.2024.dotx</Template>
  <TotalTime>6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Loïc david</dc:creator>
  <cp:lastModifiedBy>Loïc David</cp:lastModifiedBy>
  <cp:revision>163</cp:revision>
  <cp:lastPrinted>2024-09-23T23:07:00Z</cp:lastPrinted>
  <dcterms:created xsi:type="dcterms:W3CDTF">2024-08-23T15:15:00Z</dcterms:created>
  <dcterms:modified xsi:type="dcterms:W3CDTF">2024-09-23T23:07:00Z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