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19FE" w14:textId="1409A589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521431">
        <w:rPr>
          <w:rFonts w:ascii="Helvetica" w:hAnsi="Helvetica"/>
          <w:color w:val="auto"/>
          <w:sz w:val="32"/>
          <w:szCs w:val="32"/>
        </w:rPr>
        <w:t>2</w:t>
      </w:r>
      <w:r w:rsidR="00CE3C4F">
        <w:rPr>
          <w:rFonts w:ascii="Helvetica" w:hAnsi="Helvetica"/>
          <w:color w:val="auto"/>
          <w:sz w:val="32"/>
          <w:szCs w:val="32"/>
        </w:rPr>
        <w:t>9</w:t>
      </w:r>
      <w:r w:rsidR="00521431">
        <w:rPr>
          <w:rFonts w:ascii="Helvetica" w:hAnsi="Helvetica"/>
          <w:color w:val="auto"/>
          <w:sz w:val="32"/>
          <w:szCs w:val="32"/>
        </w:rPr>
        <w:t>.08.2024</w:t>
      </w:r>
    </w:p>
    <w:p w14:paraId="42ECE2A4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4BF7E5B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15F1532" w14:textId="38CC3B69" w:rsidR="00D45334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Lo</w:t>
      </w:r>
      <w:r w:rsidR="00917579">
        <w:rPr>
          <w:rFonts w:ascii="Helvetica" w:hAnsi="Helvetica"/>
          <w:sz w:val="22"/>
        </w:rPr>
        <w:t>ï</w:t>
      </w:r>
      <w:r>
        <w:rPr>
          <w:rFonts w:ascii="Helvetica" w:hAnsi="Helvetica"/>
          <w:sz w:val="22"/>
        </w:rPr>
        <w:t xml:space="preserve">c </w:t>
      </w:r>
      <w:r w:rsidR="00521431" w:rsidRPr="00521431">
        <w:rPr>
          <w:rFonts w:ascii="Helvetica" w:hAnsi="Helvetica"/>
          <w:sz w:val="22"/>
        </w:rPr>
        <w:t>David</w:t>
      </w:r>
      <w:r>
        <w:rPr>
          <w:rFonts w:ascii="Helvetica" w:hAnsi="Helvetica"/>
          <w:sz w:val="22"/>
        </w:rPr>
        <w:t xml:space="preserve"> </w:t>
      </w:r>
      <w:r w:rsidR="00D0331C"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 w:rsidRPr="00B0029F">
        <w:rPr>
          <w:rFonts w:ascii="Helvetica" w:hAnsi="Helvetica"/>
          <w:sz w:val="22"/>
        </w:rPr>
        <w:t>(LDD)</w:t>
      </w:r>
    </w:p>
    <w:p w14:paraId="07BCD21E" w14:textId="460173BF" w:rsidR="00F83ED6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0029F">
        <w:rPr>
          <w:rFonts w:ascii="Helvetica" w:hAnsi="Helvetica"/>
          <w:sz w:val="22"/>
        </w:rPr>
        <w:t xml:space="preserve">Philippe </w:t>
      </w:r>
      <w:r w:rsidR="00521431" w:rsidRPr="00B0029F">
        <w:rPr>
          <w:rFonts w:ascii="Helvetica" w:hAnsi="Helvetica"/>
          <w:sz w:val="22"/>
        </w:rPr>
        <w:t>Bovey</w:t>
      </w:r>
      <w:r w:rsidRPr="00B0029F">
        <w:rPr>
          <w:rFonts w:ascii="Helvetica" w:hAnsi="Helvetica"/>
          <w:sz w:val="22"/>
        </w:rPr>
        <w:tab/>
        <w:t>(PBY)</w:t>
      </w:r>
    </w:p>
    <w:p w14:paraId="71D59027" w14:textId="77777777" w:rsidR="007060FD" w:rsidRPr="00BD2325" w:rsidRDefault="007060FD" w:rsidP="007060FD">
      <w:pPr>
        <w:jc w:val="left"/>
        <w:rPr>
          <w:rFonts w:ascii="Helvetica" w:hAnsi="Helvetica"/>
        </w:rPr>
      </w:pPr>
    </w:p>
    <w:p w14:paraId="04546F83" w14:textId="6779124F" w:rsidR="00521431" w:rsidRPr="002B6F69" w:rsidRDefault="002123C8" w:rsidP="002B6F69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État</w:t>
      </w:r>
      <w:r w:rsidR="00EF6E52" w:rsidRPr="00521431">
        <w:rPr>
          <w:rFonts w:ascii="Helvetica" w:hAnsi="Helvetica"/>
          <w:color w:val="auto"/>
        </w:rPr>
        <w:t xml:space="preserve"> </w:t>
      </w:r>
      <w:r w:rsidR="00D45334" w:rsidRPr="00521431">
        <w:rPr>
          <w:rFonts w:ascii="Helvetica" w:hAnsi="Helvetica"/>
          <w:color w:val="auto"/>
        </w:rPr>
        <w:t>des lieux</w:t>
      </w:r>
    </w:p>
    <w:p w14:paraId="17EA1D15" w14:textId="20182A7C" w:rsidR="00521431" w:rsidRDefault="00FE6928" w:rsidP="0052143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Schématique </w:t>
      </w:r>
    </w:p>
    <w:p w14:paraId="5A2287E6" w14:textId="17825E55" w:rsidR="00FE6928" w:rsidRDefault="00FE6928" w:rsidP="00FE692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Corrections effectuées</w:t>
      </w:r>
    </w:p>
    <w:p w14:paraId="3F942113" w14:textId="2ADC9466" w:rsidR="00FE6928" w:rsidRPr="00FE6928" w:rsidRDefault="00FE6928" w:rsidP="00FE6928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PCB</w:t>
      </w:r>
    </w:p>
    <w:p w14:paraId="2AE69BF3" w14:textId="4EB56608" w:rsidR="00FE6928" w:rsidRPr="00521431" w:rsidRDefault="00FE6928" w:rsidP="00FE692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Revue effectuée le 29.08.2024</w:t>
      </w:r>
    </w:p>
    <w:p w14:paraId="425C1EBF" w14:textId="77777777" w:rsidR="00EF6E52" w:rsidRPr="00BD2325" w:rsidRDefault="00EF6E52" w:rsidP="00FE6928">
      <w:pPr>
        <w:ind w:left="1416"/>
        <w:jc w:val="left"/>
        <w:rPr>
          <w:rFonts w:ascii="Helvetica" w:hAnsi="Helvetica"/>
        </w:rPr>
      </w:pPr>
    </w:p>
    <w:p w14:paraId="63146644" w14:textId="77777777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Problèmes rencontrés</w:t>
      </w:r>
    </w:p>
    <w:p w14:paraId="3B044CE9" w14:textId="6F12A44F" w:rsidR="00260E8F" w:rsidRDefault="00C62EF2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LEDs </w:t>
      </w:r>
    </w:p>
    <w:p w14:paraId="393655EC" w14:textId="43562036" w:rsidR="00353470" w:rsidRDefault="00470791" w:rsidP="00470791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Placement des résistances trop proche des transistors pour braser à la main</w:t>
      </w:r>
    </w:p>
    <w:p w14:paraId="3AF57B61" w14:textId="72AD71E9" w:rsidR="00353470" w:rsidRDefault="000F5C83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Condensateurs de découplage</w:t>
      </w:r>
      <w:r w:rsidR="009024A3">
        <w:rPr>
          <w:rFonts w:ascii="Helvetica" w:hAnsi="Helvetica"/>
          <w:sz w:val="22"/>
        </w:rPr>
        <w:t xml:space="preserve"> en générale</w:t>
      </w:r>
    </w:p>
    <w:p w14:paraId="7B6C3E19" w14:textId="5FB8756F" w:rsidR="000F5C83" w:rsidRDefault="009024A3" w:rsidP="000F5C83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Espace trop petit entre les condensateurs de découplage et les composants</w:t>
      </w:r>
    </w:p>
    <w:p w14:paraId="1B4D2CF0" w14:textId="1BBB46B8" w:rsidR="00353470" w:rsidRDefault="000F5C83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Vias</w:t>
      </w:r>
    </w:p>
    <w:p w14:paraId="7A94CACB" w14:textId="1D77BD56" w:rsidR="00C57B12" w:rsidRPr="00C57B12" w:rsidRDefault="00C57B12" w:rsidP="00C57B12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Trop de vias pour le stitching</w:t>
      </w:r>
    </w:p>
    <w:p w14:paraId="63E04B29" w14:textId="7D52B14C" w:rsidR="00C57B12" w:rsidRDefault="002A0AE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Port programmation et </w:t>
      </w:r>
      <w:r w:rsidR="007F0580">
        <w:rPr>
          <w:rFonts w:ascii="Helvetica" w:hAnsi="Helvetica"/>
          <w:sz w:val="22"/>
        </w:rPr>
        <w:t>bouton reset</w:t>
      </w:r>
    </w:p>
    <w:p w14:paraId="6868B8D4" w14:textId="2817AA68" w:rsidR="007F0580" w:rsidRDefault="007F0580" w:rsidP="007F0580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Les deux sont trop éloignées du pic32</w:t>
      </w:r>
    </w:p>
    <w:p w14:paraId="1ACBDACC" w14:textId="15FFCF38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 xml:space="preserve">Solutions </w:t>
      </w:r>
      <w:r w:rsidR="00D45334" w:rsidRPr="00521431">
        <w:rPr>
          <w:rFonts w:ascii="Helvetica" w:hAnsi="Helvetica"/>
          <w:color w:val="auto"/>
        </w:rPr>
        <w:t>proposées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20068E">
        <w:rPr>
          <w:rFonts w:ascii="Helvetica" w:hAnsi="Helvetica"/>
          <w:color w:val="auto"/>
        </w:rPr>
        <w:t>par LDD</w:t>
      </w:r>
    </w:p>
    <w:p w14:paraId="4296E676" w14:textId="236C8372" w:rsidR="00CA40A2" w:rsidRDefault="001F657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LEDs</w:t>
      </w:r>
    </w:p>
    <w:p w14:paraId="14FB7D90" w14:textId="153C9B12" w:rsidR="00731EFC" w:rsidRDefault="00731EFC" w:rsidP="00731EFC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Aligner </w:t>
      </w:r>
      <w:r w:rsidR="00A33826">
        <w:rPr>
          <w:rFonts w:ascii="Helvetica" w:hAnsi="Helvetica"/>
          <w:sz w:val="22"/>
        </w:rPr>
        <w:t>les résistances</w:t>
      </w:r>
      <w:r>
        <w:rPr>
          <w:rFonts w:ascii="Helvetica" w:hAnsi="Helvetica"/>
          <w:sz w:val="22"/>
        </w:rPr>
        <w:t xml:space="preserve"> pour avoir </w:t>
      </w:r>
      <w:r w:rsidR="00934562">
        <w:rPr>
          <w:rFonts w:ascii="Helvetica" w:hAnsi="Helvetica"/>
          <w:sz w:val="22"/>
        </w:rPr>
        <w:t>un meilleur espace</w:t>
      </w:r>
      <w:r>
        <w:rPr>
          <w:rFonts w:ascii="Helvetica" w:hAnsi="Helvetica"/>
          <w:sz w:val="22"/>
        </w:rPr>
        <w:t xml:space="preserve"> et une meilleure esthétique </w:t>
      </w:r>
    </w:p>
    <w:p w14:paraId="4C9784B8" w14:textId="19B6B400" w:rsidR="00731EFC" w:rsidRDefault="004206E4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Condensateurs de découplage </w:t>
      </w:r>
    </w:p>
    <w:p w14:paraId="3094F471" w14:textId="4F5FC445" w:rsidR="00731EFC" w:rsidRDefault="004206E4" w:rsidP="004206E4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Garder le plus possible 2 mm entre le condensateur et le composant pour permettre de passer avec la panne à braser</w:t>
      </w:r>
    </w:p>
    <w:p w14:paraId="0E126E3B" w14:textId="57F356E0" w:rsidR="00731EFC" w:rsidRDefault="000E09FE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Vias</w:t>
      </w:r>
    </w:p>
    <w:p w14:paraId="32DF0F5B" w14:textId="5D6AC852" w:rsidR="007F0580" w:rsidRPr="007F0580" w:rsidRDefault="000E09FE" w:rsidP="007F0580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Refaire un stitching automatique et rajouter quelques vias sur les ponts importants</w:t>
      </w:r>
      <w:r w:rsidR="00B54F03" w:rsidRPr="000F465B">
        <w:rPr>
          <w:rFonts w:ascii="Helvetica" w:hAnsi="Helvetica"/>
          <w:sz w:val="22"/>
        </w:rPr>
        <w:t xml:space="preserve"> </w:t>
      </w:r>
    </w:p>
    <w:p w14:paraId="325CF66B" w14:textId="77777777" w:rsidR="007F0580" w:rsidRDefault="007F0580" w:rsidP="007F0580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Port programmation et bouton reset</w:t>
      </w:r>
    </w:p>
    <w:p w14:paraId="336630FA" w14:textId="7F7A65A9" w:rsidR="007F0580" w:rsidRDefault="007F0580" w:rsidP="007F0580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Rapprocher au maximum les deux composants du micro</w:t>
      </w:r>
      <w:r w:rsidR="0042614B">
        <w:rPr>
          <w:rFonts w:ascii="Helvetica" w:hAnsi="Helvetica"/>
          <w:sz w:val="22"/>
        </w:rPr>
        <w:t>contrôleur</w:t>
      </w:r>
    </w:p>
    <w:p w14:paraId="33172B9A" w14:textId="4BB1CF58" w:rsidR="00CA40A2" w:rsidRDefault="00CA40A2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7F6C36BC" w14:textId="757CCD58" w:rsidR="00D167C5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4FDE9D55" w14:textId="77777777" w:rsidR="00D167C5" w:rsidRPr="001F657B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228D4250" w14:textId="5CB7D512" w:rsidR="00EF6E52" w:rsidRPr="00BD2325" w:rsidRDefault="00A33826" w:rsidP="0054350B">
      <w:pPr>
        <w:keepLines w:val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br w:type="page"/>
      </w:r>
    </w:p>
    <w:p w14:paraId="48F0036E" w14:textId="2F1A1265" w:rsidR="00EF6E52" w:rsidRPr="00AF2B4F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lastRenderedPageBreak/>
        <w:t>Décisions prises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423051">
        <w:rPr>
          <w:rFonts w:ascii="Helvetica" w:hAnsi="Helvetica"/>
          <w:color w:val="auto"/>
        </w:rPr>
        <w:t>par LDD &amp; PBY</w:t>
      </w:r>
    </w:p>
    <w:p w14:paraId="209A6BF4" w14:textId="243B1686" w:rsidR="00B93E09" w:rsidRDefault="0054350B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Priorités du projet</w:t>
      </w:r>
    </w:p>
    <w:p w14:paraId="09DBE04F" w14:textId="0AFD2C4C" w:rsidR="00B93E09" w:rsidRPr="00B93E09" w:rsidRDefault="00B93E09" w:rsidP="00B93E09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Les points prioritaires à tester et programmer ont été mis afin de me permettre de savoir dans quelle direction commencer le soft</w:t>
      </w:r>
    </w:p>
    <w:p w14:paraId="6D574981" w14:textId="3AC3632D" w:rsidR="00B93E09" w:rsidRDefault="00BB0176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Rédaction du rapport </w:t>
      </w:r>
    </w:p>
    <w:p w14:paraId="7F562357" w14:textId="47F4E0D6" w:rsidR="00B93E09" w:rsidRPr="00BB0176" w:rsidRDefault="00BB0176" w:rsidP="00BB0176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Important de prendre plus de temps pour rédiger le rapport afin d’éviter de prendre du retard</w:t>
      </w:r>
    </w:p>
    <w:p w14:paraId="47C9B5A6" w14:textId="77777777" w:rsidR="006F0213" w:rsidRDefault="006F0213" w:rsidP="006F0213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38D8F668" w14:textId="24E749F9" w:rsidR="003F1AF1" w:rsidRPr="00AF2B4F" w:rsidRDefault="003F1AF1" w:rsidP="003F1AF1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0179F8E7" w14:textId="77777777" w:rsidR="00EF6E52" w:rsidRPr="00AF2B4F" w:rsidRDefault="00EF6E52" w:rsidP="007060FD">
      <w:pPr>
        <w:rPr>
          <w:rFonts w:ascii="Helvetica" w:hAnsi="Helvetica"/>
          <w:i/>
        </w:rPr>
      </w:pPr>
    </w:p>
    <w:p w14:paraId="3F4E58AF" w14:textId="6CE4F4A4" w:rsidR="00EF6E52" w:rsidRPr="00AF2B4F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 xml:space="preserve">Suite du projet </w:t>
      </w:r>
      <w:r w:rsidR="007060FD" w:rsidRPr="00AF2B4F">
        <w:rPr>
          <w:rFonts w:ascii="Helvetica" w:hAnsi="Helvetica"/>
          <w:color w:val="auto"/>
        </w:rPr>
        <w:t xml:space="preserve">/ </w:t>
      </w:r>
      <w:r w:rsidR="008D1AC9" w:rsidRPr="00AF2B4F">
        <w:rPr>
          <w:rFonts w:ascii="Helvetica" w:hAnsi="Helvetica"/>
          <w:color w:val="auto"/>
        </w:rPr>
        <w:t>objectifs -</w:t>
      </w:r>
      <w:r w:rsidR="007060FD" w:rsidRPr="00AF2B4F">
        <w:rPr>
          <w:rFonts w:ascii="Helvetica" w:hAnsi="Helvetica"/>
          <w:color w:val="auto"/>
        </w:rPr>
        <w:t xml:space="preserve"> </w:t>
      </w:r>
      <w:r w:rsidRPr="00AF2B4F">
        <w:rPr>
          <w:rFonts w:ascii="Helvetica" w:hAnsi="Helvetica"/>
          <w:color w:val="auto"/>
        </w:rPr>
        <w:t>ju</w:t>
      </w:r>
      <w:r w:rsidR="00F83ED6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qu’au </w:t>
      </w:r>
    </w:p>
    <w:p w14:paraId="3BAD1634" w14:textId="07BF0006" w:rsidR="00EF6E52" w:rsidRDefault="00B64B18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Rapport terminer jusqu’à design</w:t>
      </w:r>
      <w:r w:rsidR="00C9685F">
        <w:rPr>
          <w:rFonts w:ascii="Helvetica" w:hAnsi="Helvetica"/>
          <w:sz w:val="22"/>
        </w:rPr>
        <w:t> </w:t>
      </w:r>
      <w:r w:rsidR="00C9685F" w:rsidRPr="00C9685F">
        <w:rPr>
          <w:rFonts w:ascii="Helvetica" w:hAnsi="Helvetica"/>
          <w:sz w:val="22"/>
        </w:rPr>
        <w:sym w:font="Wingdings" w:char="F0E0"/>
      </w:r>
      <w:r w:rsidR="00C9685F"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sz w:val="22"/>
        </w:rPr>
        <w:t>02</w:t>
      </w:r>
      <w:r w:rsidR="001E55ED">
        <w:rPr>
          <w:rFonts w:ascii="Helvetica" w:hAnsi="Helvetica"/>
          <w:sz w:val="22"/>
        </w:rPr>
        <w:t>.0</w:t>
      </w:r>
      <w:r>
        <w:rPr>
          <w:rFonts w:ascii="Helvetica" w:hAnsi="Helvetica"/>
          <w:sz w:val="22"/>
        </w:rPr>
        <w:t>9</w:t>
      </w:r>
      <w:r w:rsidR="001E55ED">
        <w:rPr>
          <w:rFonts w:ascii="Helvetica" w:hAnsi="Helvetica"/>
          <w:sz w:val="22"/>
        </w:rPr>
        <w:t>.2024</w:t>
      </w:r>
    </w:p>
    <w:p w14:paraId="7A39AC04" w14:textId="77777777" w:rsidR="00D45334" w:rsidRPr="00AF2B4F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11892192" w14:textId="5CFB4B73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Proc</w:t>
      </w:r>
      <w:r w:rsidR="00C261D6" w:rsidRPr="00AF2B4F">
        <w:rPr>
          <w:rFonts w:ascii="Helvetica" w:hAnsi="Helvetica"/>
          <w:color w:val="auto"/>
        </w:rPr>
        <w:t xml:space="preserve">haine </w:t>
      </w:r>
      <w:r w:rsidR="008D1AC9" w:rsidRPr="00AF2B4F">
        <w:rPr>
          <w:rFonts w:ascii="Helvetica" w:hAnsi="Helvetica"/>
          <w:color w:val="auto"/>
        </w:rPr>
        <w:t>réunion :</w:t>
      </w:r>
    </w:p>
    <w:p w14:paraId="54D9AB4A" w14:textId="163D45F3" w:rsidR="00F83ED6" w:rsidRPr="00AF2B4F" w:rsidRDefault="001E55ED" w:rsidP="007060FD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Jeudi </w:t>
      </w:r>
      <w:r w:rsidR="006243DC">
        <w:rPr>
          <w:rFonts w:ascii="Helvetica" w:hAnsi="Helvetica"/>
          <w:sz w:val="22"/>
        </w:rPr>
        <w:t>29.08.2024</w:t>
      </w:r>
      <w:r w:rsidR="0086078E">
        <w:rPr>
          <w:rFonts w:ascii="Helvetica" w:hAnsi="Helvetica"/>
          <w:sz w:val="22"/>
        </w:rPr>
        <w:t xml:space="preserve"> 15h00</w:t>
      </w:r>
      <w:r w:rsidR="006243DC">
        <w:rPr>
          <w:rFonts w:ascii="Helvetica" w:hAnsi="Helvetica"/>
          <w:sz w:val="22"/>
        </w:rPr>
        <w:t xml:space="preserve"> </w:t>
      </w:r>
    </w:p>
    <w:p w14:paraId="0E351333" w14:textId="77777777" w:rsidR="00AF2B4F" w:rsidRPr="00AF2B4F" w:rsidRDefault="00AF2B4F" w:rsidP="007060FD">
      <w:pPr>
        <w:rPr>
          <w:rFonts w:ascii="Helvetica" w:hAnsi="Helvetica"/>
        </w:rPr>
      </w:pPr>
    </w:p>
    <w:p w14:paraId="69308BE6" w14:textId="77777777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Destinataire</w:t>
      </w:r>
      <w:r w:rsidR="0079376B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 de ce PV</w:t>
      </w:r>
    </w:p>
    <w:p w14:paraId="0673F8EF" w14:textId="41E65E06" w:rsidR="00EF6E52" w:rsidRDefault="004C0119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Philipe </w:t>
      </w:r>
      <w:r w:rsidR="00E747A9">
        <w:rPr>
          <w:rFonts w:ascii="Helvetica" w:hAnsi="Helvetica"/>
          <w:sz w:val="22"/>
        </w:rPr>
        <w:t>B</w:t>
      </w:r>
      <w:r>
        <w:rPr>
          <w:rFonts w:ascii="Helvetica" w:hAnsi="Helvetica"/>
          <w:sz w:val="22"/>
        </w:rPr>
        <w:t>ovey</w:t>
      </w:r>
    </w:p>
    <w:p w14:paraId="695B9E5A" w14:textId="18CF9823" w:rsidR="004C0119" w:rsidRPr="004C0119" w:rsidRDefault="0010132E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Aurélie Cu</w:t>
      </w:r>
      <w:r w:rsidR="00E747A9">
        <w:rPr>
          <w:rFonts w:ascii="Helvetica" w:hAnsi="Helvetica"/>
          <w:sz w:val="22"/>
        </w:rPr>
        <w:t>agnier</w:t>
      </w:r>
    </w:p>
    <w:p w14:paraId="6EDA4332" w14:textId="4650C5C8" w:rsidR="004C0119" w:rsidRDefault="004C0119" w:rsidP="00EA71FA">
      <w:pPr>
        <w:rPr>
          <w:rFonts w:ascii="Helvetica" w:hAnsi="Helvetica"/>
          <w:sz w:val="22"/>
        </w:rPr>
      </w:pPr>
    </w:p>
    <w:p w14:paraId="23C063CC" w14:textId="77777777" w:rsidR="004C0119" w:rsidRPr="00AF2B4F" w:rsidRDefault="004C0119" w:rsidP="00EA71FA">
      <w:pPr>
        <w:rPr>
          <w:rFonts w:ascii="Helvetica" w:hAnsi="Helvetica"/>
          <w:sz w:val="22"/>
        </w:rPr>
      </w:pPr>
    </w:p>
    <w:p w14:paraId="2A219E66" w14:textId="1B50BB20" w:rsidR="00EF6E52" w:rsidRPr="00AF2B4F" w:rsidRDefault="00C95C2F" w:rsidP="00EA71FA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Lausanne</w:t>
      </w:r>
      <w:r w:rsidR="00EF6E52" w:rsidRPr="00AF2B4F">
        <w:rPr>
          <w:rFonts w:ascii="Helvetica" w:hAnsi="Helvetica"/>
          <w:sz w:val="22"/>
        </w:rPr>
        <w:t xml:space="preserve"> le </w:t>
      </w:r>
      <w:r w:rsidR="009C2C64">
        <w:rPr>
          <w:rFonts w:ascii="Helvetica" w:hAnsi="Helvetica"/>
          <w:sz w:val="22"/>
        </w:rPr>
        <w:t>0</w:t>
      </w:r>
      <w:r w:rsidR="006340A4">
        <w:rPr>
          <w:rFonts w:ascii="Helvetica" w:hAnsi="Helvetica"/>
          <w:sz w:val="22"/>
        </w:rPr>
        <w:t>2</w:t>
      </w:r>
      <w:r w:rsidR="00617982" w:rsidRPr="00AF2B4F">
        <w:rPr>
          <w:rFonts w:ascii="Helvetica" w:hAnsi="Helvetica"/>
          <w:sz w:val="22"/>
        </w:rPr>
        <w:t>.0</w:t>
      </w:r>
      <w:r w:rsidR="009C2C64">
        <w:rPr>
          <w:rFonts w:ascii="Helvetica" w:hAnsi="Helvetica"/>
          <w:sz w:val="22"/>
        </w:rPr>
        <w:t>9</w:t>
      </w:r>
      <w:r w:rsidR="00617982" w:rsidRPr="00AF2B4F">
        <w:rPr>
          <w:rFonts w:ascii="Helvetica" w:hAnsi="Helvetica"/>
          <w:sz w:val="22"/>
        </w:rPr>
        <w:t>.202</w:t>
      </w:r>
      <w:r w:rsidR="0026312D" w:rsidRPr="00AF2B4F">
        <w:rPr>
          <w:rFonts w:ascii="Helvetica" w:hAnsi="Helvetica"/>
          <w:sz w:val="22"/>
        </w:rPr>
        <w:t>4</w:t>
      </w:r>
    </w:p>
    <w:p w14:paraId="66C68405" w14:textId="77777777" w:rsidR="00EF6E52" w:rsidRPr="00AF2B4F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8C3B344" w14:textId="62378B1F" w:rsidR="00EF6E52" w:rsidRPr="00BD2325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AF2B4F">
        <w:rPr>
          <w:rFonts w:ascii="Helvetica" w:hAnsi="Helvetica"/>
          <w:sz w:val="22"/>
        </w:rPr>
        <w:t xml:space="preserve"> </w:t>
      </w:r>
      <w:r w:rsidR="00AF2B4F">
        <w:rPr>
          <w:rFonts w:ascii="Helvetica" w:hAnsi="Helvetica"/>
          <w:sz w:val="22"/>
        </w:rPr>
        <w:t>Loïc David</w:t>
      </w:r>
    </w:p>
    <w:p w14:paraId="36C136C8" w14:textId="77777777" w:rsidR="00126D2F" w:rsidRPr="00BD2325" w:rsidRDefault="00126D2F">
      <w:pPr>
        <w:ind w:left="4956" w:firstLine="708"/>
        <w:jc w:val="left"/>
        <w:rPr>
          <w:rFonts w:ascii="Helvetica" w:hAnsi="Helvetica"/>
          <w:sz w:val="22"/>
        </w:rPr>
      </w:pP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7162F" w14:textId="77777777" w:rsidR="00BB18B9" w:rsidRDefault="00BB18B9" w:rsidP="002655E6">
      <w:r>
        <w:separator/>
      </w:r>
    </w:p>
  </w:endnote>
  <w:endnote w:type="continuationSeparator" w:id="0">
    <w:p w14:paraId="784AEAFA" w14:textId="77777777" w:rsidR="00BB18B9" w:rsidRDefault="00BB18B9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085F" w14:textId="05D4CAE3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1033F63" wp14:editId="64A3748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oel="http://schemas.microsoft.com/office/2019/extlst">
          <w:pict>
            <v:line w14:anchorId="66FF3021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E23FAB">
      <w:rPr>
        <w:rFonts w:ascii="Helvetica" w:hAnsi="Helvetica"/>
        <w:sz w:val="20"/>
      </w:rPr>
      <w:t>2225_VumetreFrequenciel_PocesVerbal_22.08.2024_PBY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CE3C4F">
      <w:rPr>
        <w:rFonts w:ascii="Helvetica" w:hAnsi="Helvetica"/>
        <w:sz w:val="20"/>
      </w:rPr>
      <w:t>03.09.2024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7279C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6B82F967" wp14:editId="1AA6D02B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11B76836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44259F9B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268DBCA" w14:textId="36A11FEF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E23FAB">
      <w:rPr>
        <w:rFonts w:ascii="Helvetica" w:hAnsi="Helvetica"/>
        <w:color w:val="595959" w:themeColor="text1" w:themeTint="A6"/>
      </w:rPr>
      <w:t>2225_VumetreFrequenciel_PocesVerbal_22.08.2024_PBY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F3E57" w14:textId="77777777" w:rsidR="00BB18B9" w:rsidRDefault="00BB18B9" w:rsidP="002655E6">
      <w:r>
        <w:separator/>
      </w:r>
    </w:p>
  </w:footnote>
  <w:footnote w:type="continuationSeparator" w:id="0">
    <w:p w14:paraId="04CC8D96" w14:textId="77777777" w:rsidR="00BB18B9" w:rsidRDefault="00BB18B9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C98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31C8BE9" wp14:editId="59306799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73E30679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77C4644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82AB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DBA6EC1" wp14:editId="2437CAC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B6B77C9" wp14:editId="34DF09AD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149EA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B185AC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205EFE14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16131"/>
    <w:multiLevelType w:val="hybridMultilevel"/>
    <w:tmpl w:val="B30ED4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03E"/>
    <w:multiLevelType w:val="hybridMultilevel"/>
    <w:tmpl w:val="07E8AEF8"/>
    <w:lvl w:ilvl="0" w:tplc="10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636A1"/>
    <w:multiLevelType w:val="hybridMultilevel"/>
    <w:tmpl w:val="ECE011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31"/>
    <w:rsid w:val="000248C1"/>
    <w:rsid w:val="00032F26"/>
    <w:rsid w:val="00042EDE"/>
    <w:rsid w:val="0005615F"/>
    <w:rsid w:val="00080935"/>
    <w:rsid w:val="00096512"/>
    <w:rsid w:val="000971F9"/>
    <w:rsid w:val="000A5FAF"/>
    <w:rsid w:val="000B1384"/>
    <w:rsid w:val="000C5BF7"/>
    <w:rsid w:val="000E09FE"/>
    <w:rsid w:val="000F465B"/>
    <w:rsid w:val="000F5C83"/>
    <w:rsid w:val="0010132E"/>
    <w:rsid w:val="00123D34"/>
    <w:rsid w:val="00126D2F"/>
    <w:rsid w:val="001615CB"/>
    <w:rsid w:val="00166A51"/>
    <w:rsid w:val="001671E7"/>
    <w:rsid w:val="00191271"/>
    <w:rsid w:val="001A3423"/>
    <w:rsid w:val="001E55ED"/>
    <w:rsid w:val="001F657B"/>
    <w:rsid w:val="0020068E"/>
    <w:rsid w:val="00210217"/>
    <w:rsid w:val="002117A8"/>
    <w:rsid w:val="002123C8"/>
    <w:rsid w:val="00227868"/>
    <w:rsid w:val="00260E8F"/>
    <w:rsid w:val="00262A93"/>
    <w:rsid w:val="0026312D"/>
    <w:rsid w:val="002655E6"/>
    <w:rsid w:val="00265E68"/>
    <w:rsid w:val="002A0AEB"/>
    <w:rsid w:val="002B04DE"/>
    <w:rsid w:val="002B6F69"/>
    <w:rsid w:val="002D463F"/>
    <w:rsid w:val="002E5321"/>
    <w:rsid w:val="002F58BB"/>
    <w:rsid w:val="00301C4B"/>
    <w:rsid w:val="003300AA"/>
    <w:rsid w:val="003425CC"/>
    <w:rsid w:val="00353110"/>
    <w:rsid w:val="00353470"/>
    <w:rsid w:val="00367384"/>
    <w:rsid w:val="00385A71"/>
    <w:rsid w:val="00393BD7"/>
    <w:rsid w:val="003A0C10"/>
    <w:rsid w:val="003F1AF1"/>
    <w:rsid w:val="0041370B"/>
    <w:rsid w:val="004206E4"/>
    <w:rsid w:val="00423051"/>
    <w:rsid w:val="0042614B"/>
    <w:rsid w:val="00470791"/>
    <w:rsid w:val="00470BAA"/>
    <w:rsid w:val="004768F6"/>
    <w:rsid w:val="00477360"/>
    <w:rsid w:val="004925F1"/>
    <w:rsid w:val="004A2B7E"/>
    <w:rsid w:val="004A69B7"/>
    <w:rsid w:val="004C0119"/>
    <w:rsid w:val="004D5493"/>
    <w:rsid w:val="004F647E"/>
    <w:rsid w:val="004F796E"/>
    <w:rsid w:val="00512673"/>
    <w:rsid w:val="00521431"/>
    <w:rsid w:val="0054350B"/>
    <w:rsid w:val="005A4B48"/>
    <w:rsid w:val="005A7DCF"/>
    <w:rsid w:val="005B6F0D"/>
    <w:rsid w:val="00600632"/>
    <w:rsid w:val="00617982"/>
    <w:rsid w:val="006243DC"/>
    <w:rsid w:val="006340A4"/>
    <w:rsid w:val="006341E9"/>
    <w:rsid w:val="00667680"/>
    <w:rsid w:val="006D0B20"/>
    <w:rsid w:val="006F0213"/>
    <w:rsid w:val="007060FD"/>
    <w:rsid w:val="00731EFC"/>
    <w:rsid w:val="00751380"/>
    <w:rsid w:val="00770399"/>
    <w:rsid w:val="0077495F"/>
    <w:rsid w:val="0079376B"/>
    <w:rsid w:val="007A370D"/>
    <w:rsid w:val="007B1270"/>
    <w:rsid w:val="007F0580"/>
    <w:rsid w:val="0086078E"/>
    <w:rsid w:val="00876E79"/>
    <w:rsid w:val="008A3AEB"/>
    <w:rsid w:val="008D1AC9"/>
    <w:rsid w:val="008D214A"/>
    <w:rsid w:val="008F6F50"/>
    <w:rsid w:val="009024A3"/>
    <w:rsid w:val="00917579"/>
    <w:rsid w:val="00934562"/>
    <w:rsid w:val="00937DC0"/>
    <w:rsid w:val="009C20F9"/>
    <w:rsid w:val="009C2C64"/>
    <w:rsid w:val="009D7FD4"/>
    <w:rsid w:val="00A17B5F"/>
    <w:rsid w:val="00A33826"/>
    <w:rsid w:val="00A84EF0"/>
    <w:rsid w:val="00A86C31"/>
    <w:rsid w:val="00AB122F"/>
    <w:rsid w:val="00AD0D95"/>
    <w:rsid w:val="00AF2B4F"/>
    <w:rsid w:val="00B0029F"/>
    <w:rsid w:val="00B367C0"/>
    <w:rsid w:val="00B54F03"/>
    <w:rsid w:val="00B64B18"/>
    <w:rsid w:val="00B82FEB"/>
    <w:rsid w:val="00B93E09"/>
    <w:rsid w:val="00BB0176"/>
    <w:rsid w:val="00BB18B9"/>
    <w:rsid w:val="00BB50B4"/>
    <w:rsid w:val="00BB65EF"/>
    <w:rsid w:val="00BD2325"/>
    <w:rsid w:val="00BD7A43"/>
    <w:rsid w:val="00BE4328"/>
    <w:rsid w:val="00BF1F8C"/>
    <w:rsid w:val="00C0290C"/>
    <w:rsid w:val="00C07DBC"/>
    <w:rsid w:val="00C1100B"/>
    <w:rsid w:val="00C261D6"/>
    <w:rsid w:val="00C33FFD"/>
    <w:rsid w:val="00C57B12"/>
    <w:rsid w:val="00C62EF2"/>
    <w:rsid w:val="00C90E8E"/>
    <w:rsid w:val="00C95C2F"/>
    <w:rsid w:val="00C9685F"/>
    <w:rsid w:val="00CA40A2"/>
    <w:rsid w:val="00CA5490"/>
    <w:rsid w:val="00CB063C"/>
    <w:rsid w:val="00CB2AE2"/>
    <w:rsid w:val="00CB726F"/>
    <w:rsid w:val="00CC75AD"/>
    <w:rsid w:val="00CE3C4F"/>
    <w:rsid w:val="00CF33A4"/>
    <w:rsid w:val="00D0331C"/>
    <w:rsid w:val="00D167C5"/>
    <w:rsid w:val="00D21A97"/>
    <w:rsid w:val="00D35126"/>
    <w:rsid w:val="00D424C8"/>
    <w:rsid w:val="00D437A3"/>
    <w:rsid w:val="00D45334"/>
    <w:rsid w:val="00D7627A"/>
    <w:rsid w:val="00D8070A"/>
    <w:rsid w:val="00DA4DC3"/>
    <w:rsid w:val="00DA7853"/>
    <w:rsid w:val="00DB3E78"/>
    <w:rsid w:val="00E05047"/>
    <w:rsid w:val="00E07449"/>
    <w:rsid w:val="00E23FAB"/>
    <w:rsid w:val="00E277F8"/>
    <w:rsid w:val="00E41C04"/>
    <w:rsid w:val="00E4371D"/>
    <w:rsid w:val="00E74447"/>
    <w:rsid w:val="00E747A9"/>
    <w:rsid w:val="00E92A2B"/>
    <w:rsid w:val="00EA71FA"/>
    <w:rsid w:val="00EB5379"/>
    <w:rsid w:val="00EF6E52"/>
    <w:rsid w:val="00F031B3"/>
    <w:rsid w:val="00F12DE1"/>
    <w:rsid w:val="00F26064"/>
    <w:rsid w:val="00F526FB"/>
    <w:rsid w:val="00F771AE"/>
    <w:rsid w:val="00F77EC7"/>
    <w:rsid w:val="00F80429"/>
    <w:rsid w:val="00F82085"/>
    <w:rsid w:val="00F83ED6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79443721"/>
  <w15:docId w15:val="{D8173DB9-0904-4F39-B384-7007032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D0331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D0331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0331C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D033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D0331C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55xhr\OneDrive%20-%20Education%20Vaud\Diplome\2225_B\doc\proc&#233;s%20verbaux\2225_VumetreFrequenciel_PocesVerbal_22.08.2024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8" ma:contentTypeDescription="Crée un document." ma:contentTypeScope="" ma:versionID="a5ba1717af84e34c0a7143409c15151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952f49621ca0688a3265094fe61dcb0c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5f036e-00a9-480e-8309-7c710e134e0a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5C5DC7-2CDC-45A9-A97C-EB7A2B08C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855f036e-00a9-480e-8309-7c710e134e0a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2225_VumetreFrequenciel_PocesVerbal_22.08.2024</Template>
  <TotalTime>250</TotalTime>
  <Pages>2</Pages>
  <Words>224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Loïc david</dc:creator>
  <cp:lastModifiedBy>Loïc David</cp:lastModifiedBy>
  <cp:revision>102</cp:revision>
  <cp:lastPrinted>2024-08-28T08:52:00Z</cp:lastPrinted>
  <dcterms:created xsi:type="dcterms:W3CDTF">2024-08-23T15:15:00Z</dcterms:created>
  <dcterms:modified xsi:type="dcterms:W3CDTF">2024-09-03T12:02:00Z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